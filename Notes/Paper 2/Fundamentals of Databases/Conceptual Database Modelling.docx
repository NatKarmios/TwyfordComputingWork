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AB" w:rsidRPr="00C533F1" w:rsidRDefault="00A07CA1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Conceptual Database Modelling</w:t>
      </w:r>
    </w:p>
    <w:p w:rsidR="00C533F1" w:rsidRPr="00C533F1" w:rsidRDefault="00C533F1" w:rsidP="00C533F1">
      <w:pPr>
        <w:jc w:val="center"/>
        <w:rPr>
          <w:rStyle w:val="IntenseEmphasis"/>
        </w:rPr>
      </w:pPr>
      <w:r>
        <w:rPr>
          <w:rStyle w:val="IntenseEmphasis"/>
        </w:rPr>
        <w:t xml:space="preserve">L.O.: </w:t>
      </w:r>
      <w:r w:rsidR="00A07CA1">
        <w:rPr>
          <w:rStyle w:val="IntenseEmphasis"/>
        </w:rPr>
        <w:t>To learn to create a conceptual data model from a problem description</w:t>
      </w:r>
    </w:p>
    <w:p w:rsidR="00C533F1" w:rsidRPr="00A07CA1" w:rsidRDefault="00A07CA1" w:rsidP="003F3C1F">
      <w:pPr>
        <w:spacing w:after="0"/>
      </w:pPr>
      <w:r>
        <w:rPr>
          <w:b/>
        </w:rPr>
        <w:t>Entity:</w:t>
      </w:r>
      <w:r>
        <w:t xml:space="preserve"> a real-world object, person, or thing about which we store data.</w:t>
      </w:r>
    </w:p>
    <w:p w:rsidR="00C533F1" w:rsidRDefault="003F3C1F" w:rsidP="00C533F1">
      <w:r>
        <w:rPr>
          <w:b/>
        </w:rPr>
        <w:t>Cardinality:</w:t>
      </w:r>
      <w:r>
        <w:t xml:space="preserve"> the relationship between two entities, e.g. many-to-one, many-to-many, one-to-one.</w:t>
      </w:r>
    </w:p>
    <w:p w:rsidR="003F3C1F" w:rsidRPr="003F3C1F" w:rsidRDefault="003F3C1F" w:rsidP="00C533F1">
      <w:r>
        <w:rPr>
          <w:noProof/>
          <w:lang w:eastAsia="en-GB"/>
        </w:rPr>
        <w:drawing>
          <wp:inline distT="0" distB="0" distL="0" distR="0">
            <wp:extent cx="6645910" cy="2079028"/>
            <wp:effectExtent l="0" t="0" r="2540" b="0"/>
            <wp:docPr id="2" name="Picture 2" descr="https://puu.sh/vLrc4/c987533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vLrc4/c987533d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C1F" w:rsidRPr="003F3C1F" w:rsidSect="00C533F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548" w:rsidRDefault="00FB1548" w:rsidP="00C533F1">
      <w:pPr>
        <w:spacing w:after="0" w:line="240" w:lineRule="auto"/>
      </w:pPr>
      <w:r>
        <w:separator/>
      </w:r>
    </w:p>
  </w:endnote>
  <w:endnote w:type="continuationSeparator" w:id="0">
    <w:p w:rsidR="00FB1548" w:rsidRDefault="00FB1548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548" w:rsidRDefault="00FB1548" w:rsidP="00C533F1">
      <w:pPr>
        <w:spacing w:after="0" w:line="240" w:lineRule="auto"/>
      </w:pPr>
      <w:r>
        <w:separator/>
      </w:r>
    </w:p>
  </w:footnote>
  <w:footnote w:type="continuationSeparator" w:id="0">
    <w:p w:rsidR="00FB1548" w:rsidRDefault="00FB1548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A07CA1" w:rsidP="00C533F1">
    <w:pPr>
      <w:pStyle w:val="Header"/>
      <w:jc w:val="center"/>
    </w:pPr>
    <w:r>
      <w:t>Wednesday 10</w:t>
    </w:r>
    <w:r w:rsidRPr="00A07CA1">
      <w:rPr>
        <w:vertAlign w:val="superscript"/>
      </w:rPr>
      <w:t>th</w:t>
    </w:r>
    <w:r>
      <w:t xml:space="preserve"> May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A1"/>
    <w:rsid w:val="00152905"/>
    <w:rsid w:val="00282BA9"/>
    <w:rsid w:val="00394E7D"/>
    <w:rsid w:val="003F3C1F"/>
    <w:rsid w:val="005779B7"/>
    <w:rsid w:val="00671D52"/>
    <w:rsid w:val="00A07CA1"/>
    <w:rsid w:val="00C533F1"/>
    <w:rsid w:val="00F32A7F"/>
    <w:rsid w:val="00F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B002"/>
  <w15:chartTrackingRefBased/>
  <w15:docId w15:val="{4CB7657B-7700-4C7F-AFFC-4E4E8E2F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32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2</cp:revision>
  <dcterms:created xsi:type="dcterms:W3CDTF">2017-05-10T08:05:00Z</dcterms:created>
  <dcterms:modified xsi:type="dcterms:W3CDTF">2017-05-10T15:31:00Z</dcterms:modified>
</cp:coreProperties>
</file>