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2AAC1" w14:textId="77777777" w:rsidR="006F34AB" w:rsidRPr="00C533F1" w:rsidRDefault="001708E7" w:rsidP="00C533F1">
      <w:pPr>
        <w:pStyle w:val="Title"/>
        <w:jc w:val="center"/>
        <w:rPr>
          <w:u w:val="single" w:color="FF0000"/>
        </w:rPr>
      </w:pPr>
      <w:r>
        <w:rPr>
          <w:u w:val="single" w:color="FF0000"/>
        </w:rPr>
        <w:t>Boolean Algebra</w:t>
      </w:r>
    </w:p>
    <w:p w14:paraId="491DAC98" w14:textId="77777777" w:rsidR="00C533F1" w:rsidRPr="00C533F1" w:rsidRDefault="00C533F1" w:rsidP="00C533F1">
      <w:pPr>
        <w:jc w:val="center"/>
        <w:rPr>
          <w:rStyle w:val="IntenseEmphasis"/>
        </w:rPr>
      </w:pPr>
      <w:r>
        <w:rPr>
          <w:rStyle w:val="IntenseEmphasis"/>
        </w:rPr>
        <w:t xml:space="preserve">L.O.: </w:t>
      </w:r>
      <w:r w:rsidR="001708E7">
        <w:rPr>
          <w:rStyle w:val="IntenseEmphasis"/>
        </w:rPr>
        <w:t>To understand the rules of Boolean algebra and De Morgan’s Law</w:t>
      </w:r>
    </w:p>
    <w:tbl>
      <w:tblPr>
        <w:tblStyle w:val="GridTable5Dark-Accent1"/>
        <w:tblW w:w="0" w:type="auto"/>
        <w:tblLook w:val="0600" w:firstRow="0" w:lastRow="0" w:firstColumn="0" w:lastColumn="0" w:noHBand="1" w:noVBand="1"/>
      </w:tblPr>
      <w:tblGrid>
        <w:gridCol w:w="2117"/>
        <w:gridCol w:w="8329"/>
      </w:tblGrid>
      <w:tr w:rsidR="001708E7" w:rsidRPr="001708E7" w14:paraId="20D8B685" w14:textId="77777777" w:rsidTr="001708E7">
        <w:trPr>
          <w:trHeight w:val="349"/>
        </w:trPr>
        <w:tc>
          <w:tcPr>
            <w:tcW w:w="2117" w:type="dxa"/>
            <w:vAlign w:val="center"/>
            <w:hideMark/>
          </w:tcPr>
          <w:p w14:paraId="12730E13" w14:textId="77777777" w:rsidR="001708E7" w:rsidRPr="001708E7" w:rsidRDefault="001708E7" w:rsidP="001708E7">
            <w:pPr>
              <w:spacing w:after="160" w:line="259" w:lineRule="auto"/>
              <w:jc w:val="center"/>
            </w:pPr>
            <w:r w:rsidRPr="001708E7">
              <w:t>A.B = B.A</w:t>
            </w:r>
          </w:p>
        </w:tc>
        <w:tc>
          <w:tcPr>
            <w:tcW w:w="8329" w:type="dxa"/>
            <w:hideMark/>
          </w:tcPr>
          <w:p w14:paraId="62EFB3FC" w14:textId="77777777" w:rsidR="001708E7" w:rsidRPr="001708E7" w:rsidRDefault="001708E7" w:rsidP="001708E7">
            <w:pPr>
              <w:spacing w:after="160" w:line="259" w:lineRule="auto"/>
            </w:pPr>
            <w:r w:rsidRPr="001708E7">
              <w:t>The order in which two variables are ANDed makes no difference</w:t>
            </w:r>
          </w:p>
        </w:tc>
      </w:tr>
      <w:tr w:rsidR="001708E7" w:rsidRPr="001708E7" w14:paraId="7A929A9A" w14:textId="77777777" w:rsidTr="001708E7">
        <w:trPr>
          <w:trHeight w:val="349"/>
        </w:trPr>
        <w:tc>
          <w:tcPr>
            <w:tcW w:w="2117" w:type="dxa"/>
            <w:vAlign w:val="center"/>
            <w:hideMark/>
          </w:tcPr>
          <w:p w14:paraId="34DEDC57" w14:textId="77777777" w:rsidR="001708E7" w:rsidRPr="001708E7" w:rsidRDefault="001708E7" w:rsidP="001708E7">
            <w:pPr>
              <w:spacing w:after="160" w:line="259" w:lineRule="auto"/>
              <w:jc w:val="center"/>
            </w:pPr>
            <w:r w:rsidRPr="001708E7">
              <w:t>A+B = B+A</w:t>
            </w:r>
          </w:p>
        </w:tc>
        <w:tc>
          <w:tcPr>
            <w:tcW w:w="8329" w:type="dxa"/>
            <w:hideMark/>
          </w:tcPr>
          <w:p w14:paraId="64B7CF25" w14:textId="77777777" w:rsidR="001708E7" w:rsidRPr="001708E7" w:rsidRDefault="001708E7" w:rsidP="001708E7">
            <w:pPr>
              <w:spacing w:after="160" w:line="259" w:lineRule="auto"/>
            </w:pPr>
            <w:r w:rsidRPr="001708E7">
              <w:t>The order in which two variables are ORed makes no difference</w:t>
            </w:r>
          </w:p>
        </w:tc>
      </w:tr>
      <w:tr w:rsidR="001708E7" w:rsidRPr="001708E7" w14:paraId="0B9B0B2B" w14:textId="77777777" w:rsidTr="001708E7">
        <w:trPr>
          <w:trHeight w:val="349"/>
        </w:trPr>
        <w:tc>
          <w:tcPr>
            <w:tcW w:w="2117" w:type="dxa"/>
            <w:vAlign w:val="center"/>
            <w:hideMark/>
          </w:tcPr>
          <w:p w14:paraId="6541EFD1" w14:textId="77777777" w:rsidR="001708E7" w:rsidRPr="001708E7" w:rsidRDefault="001708E7" w:rsidP="001708E7">
            <w:pPr>
              <w:spacing w:after="160" w:line="259" w:lineRule="auto"/>
              <w:jc w:val="center"/>
            </w:pPr>
            <w:r w:rsidRPr="001708E7">
              <w:t>A.0 = 0</w:t>
            </w:r>
          </w:p>
        </w:tc>
        <w:tc>
          <w:tcPr>
            <w:tcW w:w="8329" w:type="dxa"/>
            <w:hideMark/>
          </w:tcPr>
          <w:p w14:paraId="2D9A1818" w14:textId="77777777" w:rsidR="001708E7" w:rsidRPr="001708E7" w:rsidRDefault="001708E7" w:rsidP="001708E7">
            <w:pPr>
              <w:spacing w:after="160" w:line="259" w:lineRule="auto"/>
            </w:pPr>
            <w:r w:rsidRPr="001708E7">
              <w:t>A variable ANDed with 0 equals 0</w:t>
            </w:r>
          </w:p>
        </w:tc>
      </w:tr>
      <w:tr w:rsidR="001708E7" w:rsidRPr="001708E7" w14:paraId="2B6A8370" w14:textId="77777777" w:rsidTr="001708E7">
        <w:trPr>
          <w:trHeight w:val="349"/>
        </w:trPr>
        <w:tc>
          <w:tcPr>
            <w:tcW w:w="2117" w:type="dxa"/>
            <w:vAlign w:val="center"/>
            <w:hideMark/>
          </w:tcPr>
          <w:p w14:paraId="560817CF" w14:textId="77777777" w:rsidR="001708E7" w:rsidRPr="001708E7" w:rsidRDefault="001708E7" w:rsidP="001708E7">
            <w:pPr>
              <w:spacing w:after="160" w:line="259" w:lineRule="auto"/>
              <w:jc w:val="center"/>
            </w:pPr>
            <w:r w:rsidRPr="001708E7">
              <w:t>A+1 = 1</w:t>
            </w:r>
          </w:p>
        </w:tc>
        <w:tc>
          <w:tcPr>
            <w:tcW w:w="8329" w:type="dxa"/>
            <w:hideMark/>
          </w:tcPr>
          <w:p w14:paraId="0F8639F7" w14:textId="77777777" w:rsidR="001708E7" w:rsidRPr="001708E7" w:rsidRDefault="001708E7" w:rsidP="001708E7">
            <w:pPr>
              <w:spacing w:after="160" w:line="259" w:lineRule="auto"/>
            </w:pPr>
            <w:r w:rsidRPr="001708E7">
              <w:t>A variable ORed with 1 equals 1</w:t>
            </w:r>
          </w:p>
        </w:tc>
      </w:tr>
      <w:tr w:rsidR="001708E7" w:rsidRPr="001708E7" w14:paraId="7DE2DF7D" w14:textId="77777777" w:rsidTr="001708E7">
        <w:trPr>
          <w:trHeight w:val="349"/>
        </w:trPr>
        <w:tc>
          <w:tcPr>
            <w:tcW w:w="2117" w:type="dxa"/>
            <w:vAlign w:val="center"/>
            <w:hideMark/>
          </w:tcPr>
          <w:p w14:paraId="304116D6" w14:textId="77777777" w:rsidR="001708E7" w:rsidRPr="001708E7" w:rsidRDefault="001708E7" w:rsidP="001708E7">
            <w:pPr>
              <w:spacing w:after="160" w:line="259" w:lineRule="auto"/>
              <w:jc w:val="center"/>
            </w:pPr>
            <w:r w:rsidRPr="001708E7">
              <w:t>A+0 = A</w:t>
            </w:r>
          </w:p>
        </w:tc>
        <w:tc>
          <w:tcPr>
            <w:tcW w:w="8329" w:type="dxa"/>
            <w:hideMark/>
          </w:tcPr>
          <w:p w14:paraId="4C15DD98" w14:textId="77777777" w:rsidR="001708E7" w:rsidRPr="001708E7" w:rsidRDefault="001708E7" w:rsidP="001708E7">
            <w:pPr>
              <w:spacing w:after="160" w:line="259" w:lineRule="auto"/>
            </w:pPr>
            <w:r w:rsidRPr="001708E7">
              <w:t>A variable ORed with 0 equals the variable</w:t>
            </w:r>
          </w:p>
        </w:tc>
      </w:tr>
      <w:tr w:rsidR="001708E7" w:rsidRPr="001708E7" w14:paraId="5FCF392C" w14:textId="77777777" w:rsidTr="001708E7">
        <w:trPr>
          <w:trHeight w:val="349"/>
        </w:trPr>
        <w:tc>
          <w:tcPr>
            <w:tcW w:w="2117" w:type="dxa"/>
            <w:vAlign w:val="center"/>
            <w:hideMark/>
          </w:tcPr>
          <w:p w14:paraId="03A4C55C" w14:textId="77777777" w:rsidR="001708E7" w:rsidRPr="001708E7" w:rsidRDefault="001708E7" w:rsidP="001708E7">
            <w:pPr>
              <w:spacing w:after="160" w:line="259" w:lineRule="auto"/>
              <w:jc w:val="center"/>
            </w:pPr>
            <w:r w:rsidRPr="001708E7">
              <w:t>A.1 = A</w:t>
            </w:r>
          </w:p>
        </w:tc>
        <w:tc>
          <w:tcPr>
            <w:tcW w:w="8329" w:type="dxa"/>
            <w:hideMark/>
          </w:tcPr>
          <w:p w14:paraId="63341324" w14:textId="77777777" w:rsidR="001708E7" w:rsidRPr="001708E7" w:rsidRDefault="001708E7" w:rsidP="001708E7">
            <w:pPr>
              <w:spacing w:after="160" w:line="259" w:lineRule="auto"/>
            </w:pPr>
            <w:r w:rsidRPr="001708E7">
              <w:t>A variable ANDed with 1 equals the variable</w:t>
            </w:r>
          </w:p>
        </w:tc>
      </w:tr>
      <w:tr w:rsidR="001708E7" w:rsidRPr="001708E7" w14:paraId="1F26154E" w14:textId="77777777" w:rsidTr="001708E7">
        <w:trPr>
          <w:trHeight w:val="349"/>
        </w:trPr>
        <w:tc>
          <w:tcPr>
            <w:tcW w:w="2117" w:type="dxa"/>
            <w:vAlign w:val="center"/>
            <w:hideMark/>
          </w:tcPr>
          <w:p w14:paraId="2BD138CF" w14:textId="77777777" w:rsidR="001708E7" w:rsidRPr="001708E7" w:rsidRDefault="001708E7" w:rsidP="001708E7">
            <w:pPr>
              <w:spacing w:after="160" w:line="259" w:lineRule="auto"/>
              <w:jc w:val="center"/>
            </w:pPr>
            <w:r w:rsidRPr="001708E7">
              <w:t>A.A = A</w:t>
            </w:r>
          </w:p>
        </w:tc>
        <w:tc>
          <w:tcPr>
            <w:tcW w:w="8329" w:type="dxa"/>
            <w:hideMark/>
          </w:tcPr>
          <w:p w14:paraId="147D1F4A" w14:textId="77777777" w:rsidR="001708E7" w:rsidRPr="001708E7" w:rsidRDefault="001708E7" w:rsidP="001708E7">
            <w:pPr>
              <w:spacing w:after="160" w:line="259" w:lineRule="auto"/>
            </w:pPr>
            <w:r w:rsidRPr="001708E7">
              <w:t>A variable ANDed with itself equals the variable</w:t>
            </w:r>
          </w:p>
        </w:tc>
      </w:tr>
      <w:tr w:rsidR="001708E7" w:rsidRPr="001708E7" w14:paraId="5CC893E4" w14:textId="77777777" w:rsidTr="001708E7">
        <w:trPr>
          <w:trHeight w:val="349"/>
        </w:trPr>
        <w:tc>
          <w:tcPr>
            <w:tcW w:w="2117" w:type="dxa"/>
            <w:vAlign w:val="center"/>
            <w:hideMark/>
          </w:tcPr>
          <w:p w14:paraId="130C0663" w14:textId="77777777" w:rsidR="001708E7" w:rsidRPr="001708E7" w:rsidRDefault="001708E7" w:rsidP="001708E7">
            <w:pPr>
              <w:spacing w:after="160" w:line="259" w:lineRule="auto"/>
              <w:jc w:val="center"/>
            </w:pPr>
            <w:r w:rsidRPr="001708E7">
              <w:t>A+A = A</w:t>
            </w:r>
          </w:p>
        </w:tc>
        <w:tc>
          <w:tcPr>
            <w:tcW w:w="8329" w:type="dxa"/>
            <w:hideMark/>
          </w:tcPr>
          <w:p w14:paraId="4F5DCE85" w14:textId="77777777" w:rsidR="001708E7" w:rsidRPr="001708E7" w:rsidRDefault="001708E7" w:rsidP="001708E7">
            <w:pPr>
              <w:spacing w:after="160" w:line="259" w:lineRule="auto"/>
            </w:pPr>
            <w:r w:rsidRPr="001708E7">
              <w:t>A variable ORed with itself equals the variable</w:t>
            </w:r>
          </w:p>
        </w:tc>
      </w:tr>
      <w:tr w:rsidR="001708E7" w:rsidRPr="001708E7" w14:paraId="58C8A69A" w14:textId="77777777" w:rsidTr="001708E7">
        <w:trPr>
          <w:trHeight w:val="349"/>
        </w:trPr>
        <w:tc>
          <w:tcPr>
            <w:tcW w:w="2117" w:type="dxa"/>
            <w:vAlign w:val="center"/>
            <w:hideMark/>
          </w:tcPr>
          <w:p w14:paraId="15DE67EC" w14:textId="77777777" w:rsidR="001708E7" w:rsidRPr="001708E7" w:rsidRDefault="001708E7" w:rsidP="001708E7">
            <w:pPr>
              <w:spacing w:after="160" w:line="259" w:lineRule="auto"/>
              <w:jc w:val="center"/>
            </w:pPr>
            <w:r w:rsidRPr="001708E7">
              <w:t>A.Ā = 0</w:t>
            </w:r>
          </w:p>
        </w:tc>
        <w:tc>
          <w:tcPr>
            <w:tcW w:w="8329" w:type="dxa"/>
            <w:hideMark/>
          </w:tcPr>
          <w:p w14:paraId="10459743" w14:textId="77777777" w:rsidR="001708E7" w:rsidRPr="001708E7" w:rsidRDefault="001708E7" w:rsidP="001708E7">
            <w:pPr>
              <w:spacing w:after="160" w:line="259" w:lineRule="auto"/>
            </w:pPr>
            <w:r w:rsidRPr="001708E7">
              <w:t>A variable ANDed with its inverse equals 0</w:t>
            </w:r>
          </w:p>
        </w:tc>
      </w:tr>
      <w:tr w:rsidR="001708E7" w:rsidRPr="001708E7" w14:paraId="689824FD" w14:textId="77777777" w:rsidTr="001708E7">
        <w:trPr>
          <w:trHeight w:val="349"/>
        </w:trPr>
        <w:tc>
          <w:tcPr>
            <w:tcW w:w="2117" w:type="dxa"/>
            <w:vAlign w:val="center"/>
            <w:hideMark/>
          </w:tcPr>
          <w:p w14:paraId="24AC43CE" w14:textId="77777777" w:rsidR="001708E7" w:rsidRPr="001708E7" w:rsidRDefault="001708E7" w:rsidP="001708E7">
            <w:pPr>
              <w:spacing w:after="160" w:line="259" w:lineRule="auto"/>
              <w:jc w:val="center"/>
            </w:pPr>
            <w:r w:rsidRPr="001708E7">
              <w:t>A+ Ā = 1</w:t>
            </w:r>
          </w:p>
        </w:tc>
        <w:tc>
          <w:tcPr>
            <w:tcW w:w="8329" w:type="dxa"/>
            <w:hideMark/>
          </w:tcPr>
          <w:p w14:paraId="7FB1F1DA" w14:textId="77777777" w:rsidR="001708E7" w:rsidRPr="001708E7" w:rsidRDefault="001708E7" w:rsidP="001708E7">
            <w:pPr>
              <w:spacing w:after="160" w:line="259" w:lineRule="auto"/>
            </w:pPr>
            <w:r w:rsidRPr="001708E7">
              <w:t>A variable ORed with its inverse equals 1</w:t>
            </w:r>
          </w:p>
        </w:tc>
      </w:tr>
      <w:tr w:rsidR="001708E7" w:rsidRPr="001708E7" w14:paraId="3B12E114" w14:textId="77777777" w:rsidTr="001708E7">
        <w:trPr>
          <w:trHeight w:val="103"/>
        </w:trPr>
        <w:tc>
          <w:tcPr>
            <w:tcW w:w="2117" w:type="dxa"/>
            <w:vAlign w:val="center"/>
            <w:hideMark/>
          </w:tcPr>
          <w:p w14:paraId="2FCFF439" w14:textId="77777777" w:rsidR="001708E7" w:rsidRPr="001708E7" w:rsidRDefault="001708E7" w:rsidP="001708E7">
            <w:pPr>
              <w:spacing w:after="160" w:line="259" w:lineRule="auto"/>
              <w:jc w:val="center"/>
            </w:pPr>
            <w:r w:rsidRPr="001708E7">
              <w:t>Ā = A</w:t>
            </w:r>
          </w:p>
        </w:tc>
        <w:tc>
          <w:tcPr>
            <w:tcW w:w="8329" w:type="dxa"/>
            <w:hideMark/>
          </w:tcPr>
          <w:p w14:paraId="57D90147" w14:textId="77777777" w:rsidR="001708E7" w:rsidRPr="001708E7" w:rsidRDefault="001708E7" w:rsidP="001708E7">
            <w:pPr>
              <w:spacing w:after="160" w:line="259" w:lineRule="auto"/>
            </w:pPr>
            <w:bookmarkStart w:id="0" w:name="_GoBack"/>
            <w:bookmarkEnd w:id="0"/>
            <w:r w:rsidRPr="001708E7">
              <w:t>A variable that is double inversed equals the variable</w:t>
            </w:r>
          </w:p>
        </w:tc>
      </w:tr>
      <w:tr w:rsidR="001708E7" w:rsidRPr="001708E7" w14:paraId="1F830234" w14:textId="77777777" w:rsidTr="001708E7">
        <w:trPr>
          <w:trHeight w:val="45"/>
        </w:trPr>
        <w:tc>
          <w:tcPr>
            <w:tcW w:w="2117" w:type="dxa"/>
            <w:vAlign w:val="center"/>
            <w:hideMark/>
          </w:tcPr>
          <w:p w14:paraId="5E517F66" w14:textId="77777777" w:rsidR="001708E7" w:rsidRPr="001708E7" w:rsidRDefault="001708E7" w:rsidP="001708E7">
            <w:pPr>
              <w:spacing w:after="160" w:line="259" w:lineRule="auto"/>
              <w:jc w:val="center"/>
            </w:pPr>
            <w:r w:rsidRPr="001708E7">
              <w:t>(A.B).C = A.(B.C)</w:t>
            </w:r>
          </w:p>
        </w:tc>
        <w:tc>
          <w:tcPr>
            <w:tcW w:w="8329" w:type="dxa"/>
            <w:hideMark/>
          </w:tcPr>
          <w:p w14:paraId="779162AA" w14:textId="77777777" w:rsidR="001708E7" w:rsidRPr="001708E7" w:rsidRDefault="001708E7" w:rsidP="001708E7">
            <w:pPr>
              <w:spacing w:after="160" w:line="259" w:lineRule="auto"/>
            </w:pPr>
            <w:r w:rsidRPr="001708E7">
              <w:t>It makes no difference how the variable</w:t>
            </w:r>
            <w:r>
              <w:t>s</w:t>
            </w:r>
            <w:r w:rsidRPr="001708E7">
              <w:t xml:space="preserve"> are grouped together when ANDed</w:t>
            </w:r>
          </w:p>
        </w:tc>
      </w:tr>
      <w:tr w:rsidR="001708E7" w:rsidRPr="001708E7" w14:paraId="25FD6348" w14:textId="77777777" w:rsidTr="001708E7">
        <w:trPr>
          <w:trHeight w:val="45"/>
        </w:trPr>
        <w:tc>
          <w:tcPr>
            <w:tcW w:w="2117" w:type="dxa"/>
            <w:vAlign w:val="center"/>
            <w:hideMark/>
          </w:tcPr>
          <w:p w14:paraId="7FF854D6" w14:textId="77777777" w:rsidR="001708E7" w:rsidRPr="001708E7" w:rsidRDefault="001708E7" w:rsidP="001708E7">
            <w:pPr>
              <w:spacing w:after="160" w:line="259" w:lineRule="auto"/>
              <w:jc w:val="center"/>
            </w:pPr>
            <w:r w:rsidRPr="001708E7">
              <w:t>(A+</w:t>
            </w:r>
            <w:proofErr w:type="gramStart"/>
            <w:r w:rsidRPr="001708E7">
              <w:t>B)+</w:t>
            </w:r>
            <w:proofErr w:type="gramEnd"/>
            <w:r w:rsidRPr="001708E7">
              <w:t>C = A+(B+C)</w:t>
            </w:r>
          </w:p>
        </w:tc>
        <w:tc>
          <w:tcPr>
            <w:tcW w:w="8329" w:type="dxa"/>
            <w:hideMark/>
          </w:tcPr>
          <w:p w14:paraId="74DB8EAC" w14:textId="77777777" w:rsidR="001708E7" w:rsidRPr="001708E7" w:rsidRDefault="001708E7" w:rsidP="001708E7">
            <w:pPr>
              <w:spacing w:after="160" w:line="259" w:lineRule="auto"/>
            </w:pPr>
            <w:r w:rsidRPr="001708E7">
              <w:t>It makes no difference how the variable</w:t>
            </w:r>
            <w:r>
              <w:t>s</w:t>
            </w:r>
            <w:r w:rsidRPr="001708E7">
              <w:t xml:space="preserve"> are grouped together when ORed</w:t>
            </w:r>
          </w:p>
        </w:tc>
      </w:tr>
      <w:tr w:rsidR="001708E7" w:rsidRPr="001708E7" w14:paraId="3A1B86C6" w14:textId="77777777" w:rsidTr="001708E7">
        <w:trPr>
          <w:trHeight w:val="99"/>
        </w:trPr>
        <w:tc>
          <w:tcPr>
            <w:tcW w:w="2117" w:type="dxa"/>
            <w:vAlign w:val="center"/>
            <w:hideMark/>
          </w:tcPr>
          <w:p w14:paraId="04D6924F" w14:textId="77777777" w:rsidR="001708E7" w:rsidRPr="001708E7" w:rsidRDefault="001708E7" w:rsidP="001708E7">
            <w:pPr>
              <w:spacing w:after="160" w:line="259" w:lineRule="auto"/>
              <w:jc w:val="center"/>
            </w:pPr>
            <w:proofErr w:type="gramStart"/>
            <w:r w:rsidRPr="001708E7">
              <w:t>A.(</w:t>
            </w:r>
            <w:proofErr w:type="gramEnd"/>
            <w:r w:rsidRPr="001708E7">
              <w:t>B + C) = A.B + A.C</w:t>
            </w:r>
          </w:p>
        </w:tc>
        <w:tc>
          <w:tcPr>
            <w:tcW w:w="8329" w:type="dxa"/>
            <w:hideMark/>
          </w:tcPr>
          <w:p w14:paraId="36B78950" w14:textId="77777777" w:rsidR="001708E7" w:rsidRPr="001708E7" w:rsidRDefault="001708E7" w:rsidP="001708E7">
            <w:pPr>
              <w:spacing w:after="160" w:line="259" w:lineRule="auto"/>
            </w:pPr>
            <w:r w:rsidRPr="001708E7">
              <w:t xml:space="preserve">The expression can be distributed or factored out meaning that variables can be moved in and out of brackets either side of the expression. In English, this expression would be A AND (B OR C) = (A AND B) OR (A AND C). </w:t>
            </w:r>
          </w:p>
        </w:tc>
      </w:tr>
    </w:tbl>
    <w:p w14:paraId="4D0E230F" w14:textId="77777777" w:rsidR="00C533F1" w:rsidRDefault="00C533F1" w:rsidP="00C533F1"/>
    <w:p w14:paraId="3263DB14" w14:textId="77777777" w:rsidR="001708E7" w:rsidRDefault="001708E7" w:rsidP="001708E7">
      <w:pPr>
        <w:pStyle w:val="Heading1"/>
      </w:pPr>
      <w:r>
        <w:t>De Morgan’s Law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66"/>
        <w:gridCol w:w="1933"/>
      </w:tblGrid>
      <w:tr w:rsidR="001708E7" w14:paraId="3A9E94B5" w14:textId="77777777" w:rsidTr="004D4C7C">
        <w:trPr>
          <w:trHeight w:val="1251"/>
          <w:jc w:val="center"/>
        </w:trPr>
        <w:tc>
          <w:tcPr>
            <w:tcW w:w="4866" w:type="dxa"/>
            <w:vAlign w:val="center"/>
          </w:tcPr>
          <w:p w14:paraId="3BD865EF" w14:textId="77777777" w:rsidR="001708E7" w:rsidRDefault="001708E7" w:rsidP="004D4C7C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34868F15" wp14:editId="292BF744">
                  <wp:extent cx="29527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63" t="4911" r="6425" b="38114"/>
                          <a:stretch/>
                        </pic:blipFill>
                        <pic:spPr bwMode="auto">
                          <a:xfrm>
                            <a:off x="0" y="0"/>
                            <a:ext cx="2952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  <w:vAlign w:val="center"/>
          </w:tcPr>
          <w:tbl>
            <w:tblPr>
              <w:tblStyle w:val="GridTable2-Accent1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71"/>
              <w:gridCol w:w="563"/>
              <w:gridCol w:w="583"/>
            </w:tblGrid>
            <w:tr w:rsidR="004D4C7C" w14:paraId="668BC40A" w14:textId="77777777" w:rsidTr="004D4C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6" w:type="dxa"/>
                </w:tcPr>
                <w:p w14:paraId="77CB493A" w14:textId="77777777" w:rsidR="004D4C7C" w:rsidRDefault="004D4C7C" w:rsidP="004D4C7C">
                  <w:pPr>
                    <w:jc w:val="center"/>
                    <w:rPr>
                      <w:noProof/>
                      <w:lang w:eastAsia="en-GB"/>
                    </w:rPr>
                  </w:pPr>
                  <w:r>
                    <w:rPr>
                      <w:noProof/>
                      <w:lang w:eastAsia="en-GB"/>
                    </w:rPr>
                    <w:t>A</w:t>
                  </w:r>
                </w:p>
              </w:tc>
              <w:tc>
                <w:tcPr>
                  <w:tcW w:w="1156" w:type="dxa"/>
                </w:tcPr>
                <w:p w14:paraId="4CC53A3E" w14:textId="77777777" w:rsidR="004D4C7C" w:rsidRDefault="004D4C7C" w:rsidP="004D4C7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en-GB"/>
                    </w:rPr>
                  </w:pPr>
                  <w:r>
                    <w:rPr>
                      <w:noProof/>
                      <w:lang w:eastAsia="en-GB"/>
                    </w:rPr>
                    <w:t>B</w:t>
                  </w:r>
                </w:p>
              </w:tc>
              <w:tc>
                <w:tcPr>
                  <w:tcW w:w="1156" w:type="dxa"/>
                </w:tcPr>
                <w:p w14:paraId="4558463F" w14:textId="77777777" w:rsidR="004D4C7C" w:rsidRDefault="004D4C7C" w:rsidP="004D4C7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en-GB"/>
                    </w:rPr>
                  </w:pPr>
                  <w:r>
                    <w:rPr>
                      <w:noProof/>
                      <w:lang w:eastAsia="en-GB"/>
                    </w:rPr>
                    <w:t>Q</w:t>
                  </w:r>
                </w:p>
              </w:tc>
            </w:tr>
            <w:tr w:rsidR="004D4C7C" w14:paraId="5CD7FD44" w14:textId="77777777" w:rsidTr="004D4C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6" w:type="dxa"/>
                </w:tcPr>
                <w:p w14:paraId="1AEC95B7" w14:textId="77777777" w:rsidR="004D4C7C" w:rsidRPr="004D4C7C" w:rsidRDefault="004D4C7C" w:rsidP="004D4C7C">
                  <w:pPr>
                    <w:jc w:val="center"/>
                    <w:rPr>
                      <w:b w:val="0"/>
                      <w:noProof/>
                      <w:lang w:eastAsia="en-GB"/>
                    </w:rPr>
                  </w:pPr>
                  <w:r w:rsidRPr="004D4C7C">
                    <w:rPr>
                      <w:b w:val="0"/>
                      <w:noProof/>
                      <w:lang w:eastAsia="en-GB"/>
                    </w:rPr>
                    <w:t>0</w:t>
                  </w:r>
                </w:p>
              </w:tc>
              <w:tc>
                <w:tcPr>
                  <w:tcW w:w="1156" w:type="dxa"/>
                </w:tcPr>
                <w:p w14:paraId="01385E68" w14:textId="77777777" w:rsidR="004D4C7C" w:rsidRDefault="004D4C7C" w:rsidP="004D4C7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lang w:eastAsia="en-GB"/>
                    </w:rPr>
                  </w:pPr>
                  <w:r>
                    <w:rPr>
                      <w:noProof/>
                      <w:lang w:eastAsia="en-GB"/>
                    </w:rPr>
                    <w:t>0</w:t>
                  </w:r>
                </w:p>
              </w:tc>
              <w:tc>
                <w:tcPr>
                  <w:tcW w:w="1156" w:type="dxa"/>
                </w:tcPr>
                <w:p w14:paraId="6A8A75D9" w14:textId="77777777" w:rsidR="004D4C7C" w:rsidRDefault="004D4C7C" w:rsidP="004D4C7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lang w:eastAsia="en-GB"/>
                    </w:rPr>
                  </w:pPr>
                  <w:r>
                    <w:rPr>
                      <w:noProof/>
                      <w:lang w:eastAsia="en-GB"/>
                    </w:rPr>
                    <w:t>0</w:t>
                  </w:r>
                </w:p>
              </w:tc>
            </w:tr>
            <w:tr w:rsidR="004D4C7C" w14:paraId="65D85BE5" w14:textId="77777777" w:rsidTr="004D4C7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6" w:type="dxa"/>
                </w:tcPr>
                <w:p w14:paraId="651C1389" w14:textId="77777777" w:rsidR="004D4C7C" w:rsidRPr="004D4C7C" w:rsidRDefault="004D4C7C" w:rsidP="004D4C7C">
                  <w:pPr>
                    <w:jc w:val="center"/>
                    <w:rPr>
                      <w:b w:val="0"/>
                      <w:noProof/>
                      <w:lang w:eastAsia="en-GB"/>
                    </w:rPr>
                  </w:pPr>
                  <w:r w:rsidRPr="004D4C7C">
                    <w:rPr>
                      <w:b w:val="0"/>
                      <w:noProof/>
                      <w:lang w:eastAsia="en-GB"/>
                    </w:rPr>
                    <w:t>0</w:t>
                  </w:r>
                </w:p>
              </w:tc>
              <w:tc>
                <w:tcPr>
                  <w:tcW w:w="1156" w:type="dxa"/>
                </w:tcPr>
                <w:p w14:paraId="012655F3" w14:textId="77777777" w:rsidR="004D4C7C" w:rsidRDefault="004D4C7C" w:rsidP="004D4C7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en-GB"/>
                    </w:rPr>
                  </w:pPr>
                  <w:r>
                    <w:rPr>
                      <w:noProof/>
                      <w:lang w:eastAsia="en-GB"/>
                    </w:rPr>
                    <w:t>1</w:t>
                  </w:r>
                </w:p>
              </w:tc>
              <w:tc>
                <w:tcPr>
                  <w:tcW w:w="1156" w:type="dxa"/>
                </w:tcPr>
                <w:p w14:paraId="36BC0353" w14:textId="77777777" w:rsidR="004D4C7C" w:rsidRDefault="004D4C7C" w:rsidP="004D4C7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en-GB"/>
                    </w:rPr>
                  </w:pPr>
                  <w:r>
                    <w:rPr>
                      <w:noProof/>
                      <w:lang w:eastAsia="en-GB"/>
                    </w:rPr>
                    <w:t>1</w:t>
                  </w:r>
                </w:p>
              </w:tc>
            </w:tr>
            <w:tr w:rsidR="004D4C7C" w14:paraId="79A469FE" w14:textId="77777777" w:rsidTr="004D4C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6" w:type="dxa"/>
                </w:tcPr>
                <w:p w14:paraId="384A5634" w14:textId="77777777" w:rsidR="004D4C7C" w:rsidRPr="004D4C7C" w:rsidRDefault="004D4C7C" w:rsidP="004D4C7C">
                  <w:pPr>
                    <w:jc w:val="center"/>
                    <w:rPr>
                      <w:b w:val="0"/>
                      <w:noProof/>
                      <w:lang w:eastAsia="en-GB"/>
                    </w:rPr>
                  </w:pPr>
                  <w:r w:rsidRPr="004D4C7C">
                    <w:rPr>
                      <w:b w:val="0"/>
                      <w:noProof/>
                      <w:lang w:eastAsia="en-GB"/>
                    </w:rPr>
                    <w:t>1</w:t>
                  </w:r>
                </w:p>
              </w:tc>
              <w:tc>
                <w:tcPr>
                  <w:tcW w:w="1156" w:type="dxa"/>
                </w:tcPr>
                <w:p w14:paraId="16D9E5F4" w14:textId="77777777" w:rsidR="004D4C7C" w:rsidRDefault="004D4C7C" w:rsidP="004D4C7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lang w:eastAsia="en-GB"/>
                    </w:rPr>
                  </w:pPr>
                  <w:r>
                    <w:rPr>
                      <w:noProof/>
                      <w:lang w:eastAsia="en-GB"/>
                    </w:rPr>
                    <w:t>0</w:t>
                  </w:r>
                </w:p>
              </w:tc>
              <w:tc>
                <w:tcPr>
                  <w:tcW w:w="1156" w:type="dxa"/>
                </w:tcPr>
                <w:p w14:paraId="40578C0B" w14:textId="77777777" w:rsidR="004D4C7C" w:rsidRDefault="004D4C7C" w:rsidP="004D4C7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lang w:eastAsia="en-GB"/>
                    </w:rPr>
                  </w:pPr>
                  <w:r>
                    <w:rPr>
                      <w:noProof/>
                      <w:lang w:eastAsia="en-GB"/>
                    </w:rPr>
                    <w:t>1</w:t>
                  </w:r>
                </w:p>
              </w:tc>
            </w:tr>
            <w:tr w:rsidR="004D4C7C" w14:paraId="593BCD0A" w14:textId="77777777" w:rsidTr="004D4C7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6" w:type="dxa"/>
                </w:tcPr>
                <w:p w14:paraId="338339F9" w14:textId="77777777" w:rsidR="004D4C7C" w:rsidRPr="004D4C7C" w:rsidRDefault="004D4C7C" w:rsidP="004D4C7C">
                  <w:pPr>
                    <w:jc w:val="center"/>
                    <w:rPr>
                      <w:b w:val="0"/>
                      <w:noProof/>
                      <w:lang w:eastAsia="en-GB"/>
                    </w:rPr>
                  </w:pPr>
                  <w:r w:rsidRPr="004D4C7C">
                    <w:rPr>
                      <w:b w:val="0"/>
                      <w:noProof/>
                      <w:lang w:eastAsia="en-GB"/>
                    </w:rPr>
                    <w:t>1</w:t>
                  </w:r>
                </w:p>
              </w:tc>
              <w:tc>
                <w:tcPr>
                  <w:tcW w:w="1156" w:type="dxa"/>
                </w:tcPr>
                <w:p w14:paraId="4C53D34F" w14:textId="77777777" w:rsidR="004D4C7C" w:rsidRDefault="004D4C7C" w:rsidP="004D4C7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en-GB"/>
                    </w:rPr>
                  </w:pPr>
                  <w:r>
                    <w:rPr>
                      <w:noProof/>
                      <w:lang w:eastAsia="en-GB"/>
                    </w:rPr>
                    <w:t>1</w:t>
                  </w:r>
                </w:p>
              </w:tc>
              <w:tc>
                <w:tcPr>
                  <w:tcW w:w="1156" w:type="dxa"/>
                </w:tcPr>
                <w:p w14:paraId="46DE4CF9" w14:textId="77777777" w:rsidR="004D4C7C" w:rsidRDefault="004D4C7C" w:rsidP="004D4C7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en-GB"/>
                    </w:rPr>
                  </w:pPr>
                  <w:r>
                    <w:rPr>
                      <w:noProof/>
                      <w:lang w:eastAsia="en-GB"/>
                    </w:rPr>
                    <w:t>1</w:t>
                  </w:r>
                </w:p>
              </w:tc>
            </w:tr>
          </w:tbl>
          <w:p w14:paraId="6635D7A4" w14:textId="77777777" w:rsidR="001708E7" w:rsidRDefault="001708E7" w:rsidP="004D4C7C">
            <w:pPr>
              <w:jc w:val="center"/>
              <w:rPr>
                <w:noProof/>
                <w:lang w:eastAsia="en-GB"/>
              </w:rPr>
            </w:pPr>
          </w:p>
        </w:tc>
      </w:tr>
      <w:tr w:rsidR="004D4C7C" w14:paraId="2FC03018" w14:textId="77777777" w:rsidTr="004D4C7C">
        <w:trPr>
          <w:trHeight w:val="831"/>
          <w:jc w:val="center"/>
        </w:trPr>
        <w:tc>
          <w:tcPr>
            <w:tcW w:w="4866" w:type="dxa"/>
            <w:vAlign w:val="center"/>
          </w:tcPr>
          <w:p w14:paraId="70BBAD55" w14:textId="77777777" w:rsidR="004D4C7C" w:rsidRDefault="004D4C7C" w:rsidP="004D4C7C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16B9AEFE" wp14:editId="6C7AFE18">
                  <wp:extent cx="2952750" cy="571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63" t="4913" r="6425" b="36148"/>
                          <a:stretch/>
                        </pic:blipFill>
                        <pic:spPr bwMode="auto">
                          <a:xfrm>
                            <a:off x="0" y="0"/>
                            <a:ext cx="29527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  <w:vAlign w:val="center"/>
          </w:tcPr>
          <w:tbl>
            <w:tblPr>
              <w:tblStyle w:val="GridTable2-Accent1"/>
              <w:tblpPr w:leftFromText="180" w:rightFromText="180" w:vertAnchor="page" w:horzAnchor="margin" w:tblpY="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71"/>
              <w:gridCol w:w="563"/>
              <w:gridCol w:w="583"/>
            </w:tblGrid>
            <w:tr w:rsidR="004D4C7C" w14:paraId="41D4FA7B" w14:textId="77777777" w:rsidTr="004D4C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6" w:type="dxa"/>
                </w:tcPr>
                <w:p w14:paraId="6AF57DF4" w14:textId="77777777" w:rsidR="004D4C7C" w:rsidRDefault="004D4C7C" w:rsidP="004D4C7C">
                  <w:pPr>
                    <w:jc w:val="center"/>
                    <w:rPr>
                      <w:noProof/>
                      <w:lang w:eastAsia="en-GB"/>
                    </w:rPr>
                  </w:pPr>
                  <w:r>
                    <w:rPr>
                      <w:noProof/>
                      <w:lang w:eastAsia="en-GB"/>
                    </w:rPr>
                    <w:t>A</w:t>
                  </w:r>
                </w:p>
              </w:tc>
              <w:tc>
                <w:tcPr>
                  <w:tcW w:w="1156" w:type="dxa"/>
                </w:tcPr>
                <w:p w14:paraId="66EDDF04" w14:textId="77777777" w:rsidR="004D4C7C" w:rsidRDefault="004D4C7C" w:rsidP="004D4C7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en-GB"/>
                    </w:rPr>
                  </w:pPr>
                  <w:r>
                    <w:rPr>
                      <w:noProof/>
                      <w:lang w:eastAsia="en-GB"/>
                    </w:rPr>
                    <w:t>B</w:t>
                  </w:r>
                </w:p>
              </w:tc>
              <w:tc>
                <w:tcPr>
                  <w:tcW w:w="1156" w:type="dxa"/>
                </w:tcPr>
                <w:p w14:paraId="4E919383" w14:textId="77777777" w:rsidR="004D4C7C" w:rsidRDefault="004D4C7C" w:rsidP="004D4C7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en-GB"/>
                    </w:rPr>
                  </w:pPr>
                  <w:r>
                    <w:rPr>
                      <w:noProof/>
                      <w:lang w:eastAsia="en-GB"/>
                    </w:rPr>
                    <w:t>Q</w:t>
                  </w:r>
                </w:p>
              </w:tc>
            </w:tr>
            <w:tr w:rsidR="004D4C7C" w14:paraId="2AA979F4" w14:textId="77777777" w:rsidTr="004D4C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6" w:type="dxa"/>
                </w:tcPr>
                <w:p w14:paraId="229A1E1F" w14:textId="77777777" w:rsidR="004D4C7C" w:rsidRPr="004D4C7C" w:rsidRDefault="004D4C7C" w:rsidP="004D4C7C">
                  <w:pPr>
                    <w:jc w:val="center"/>
                    <w:rPr>
                      <w:b w:val="0"/>
                      <w:noProof/>
                      <w:lang w:eastAsia="en-GB"/>
                    </w:rPr>
                  </w:pPr>
                  <w:r w:rsidRPr="004D4C7C">
                    <w:rPr>
                      <w:b w:val="0"/>
                      <w:noProof/>
                      <w:lang w:eastAsia="en-GB"/>
                    </w:rPr>
                    <w:t>0</w:t>
                  </w:r>
                </w:p>
              </w:tc>
              <w:tc>
                <w:tcPr>
                  <w:tcW w:w="1156" w:type="dxa"/>
                </w:tcPr>
                <w:p w14:paraId="0D825226" w14:textId="77777777" w:rsidR="004D4C7C" w:rsidRDefault="004D4C7C" w:rsidP="004D4C7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lang w:eastAsia="en-GB"/>
                    </w:rPr>
                  </w:pPr>
                  <w:r>
                    <w:rPr>
                      <w:noProof/>
                      <w:lang w:eastAsia="en-GB"/>
                    </w:rPr>
                    <w:t>0</w:t>
                  </w:r>
                </w:p>
              </w:tc>
              <w:tc>
                <w:tcPr>
                  <w:tcW w:w="1156" w:type="dxa"/>
                </w:tcPr>
                <w:p w14:paraId="5B9628D6" w14:textId="77777777" w:rsidR="004D4C7C" w:rsidRDefault="004D4C7C" w:rsidP="004D4C7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lang w:eastAsia="en-GB"/>
                    </w:rPr>
                  </w:pPr>
                  <w:r>
                    <w:rPr>
                      <w:noProof/>
                      <w:lang w:eastAsia="en-GB"/>
                    </w:rPr>
                    <w:t>0</w:t>
                  </w:r>
                </w:p>
              </w:tc>
            </w:tr>
            <w:tr w:rsidR="004D4C7C" w14:paraId="0AB420B6" w14:textId="77777777" w:rsidTr="004D4C7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6" w:type="dxa"/>
                </w:tcPr>
                <w:p w14:paraId="42B841CF" w14:textId="77777777" w:rsidR="004D4C7C" w:rsidRPr="004D4C7C" w:rsidRDefault="004D4C7C" w:rsidP="004D4C7C">
                  <w:pPr>
                    <w:jc w:val="center"/>
                    <w:rPr>
                      <w:b w:val="0"/>
                      <w:noProof/>
                      <w:lang w:eastAsia="en-GB"/>
                    </w:rPr>
                  </w:pPr>
                  <w:r w:rsidRPr="004D4C7C">
                    <w:rPr>
                      <w:b w:val="0"/>
                      <w:noProof/>
                      <w:lang w:eastAsia="en-GB"/>
                    </w:rPr>
                    <w:t>0</w:t>
                  </w:r>
                </w:p>
              </w:tc>
              <w:tc>
                <w:tcPr>
                  <w:tcW w:w="1156" w:type="dxa"/>
                </w:tcPr>
                <w:p w14:paraId="31C17692" w14:textId="77777777" w:rsidR="004D4C7C" w:rsidRDefault="004D4C7C" w:rsidP="004D4C7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en-GB"/>
                    </w:rPr>
                  </w:pPr>
                  <w:r>
                    <w:rPr>
                      <w:noProof/>
                      <w:lang w:eastAsia="en-GB"/>
                    </w:rPr>
                    <w:t>1</w:t>
                  </w:r>
                </w:p>
              </w:tc>
              <w:tc>
                <w:tcPr>
                  <w:tcW w:w="1156" w:type="dxa"/>
                </w:tcPr>
                <w:p w14:paraId="65EE86BE" w14:textId="77777777" w:rsidR="004D4C7C" w:rsidRDefault="004D4C7C" w:rsidP="004D4C7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en-GB"/>
                    </w:rPr>
                  </w:pPr>
                  <w:r>
                    <w:rPr>
                      <w:noProof/>
                      <w:lang w:eastAsia="en-GB"/>
                    </w:rPr>
                    <w:t>0</w:t>
                  </w:r>
                </w:p>
              </w:tc>
            </w:tr>
            <w:tr w:rsidR="004D4C7C" w14:paraId="0CC779F3" w14:textId="77777777" w:rsidTr="004D4C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6" w:type="dxa"/>
                </w:tcPr>
                <w:p w14:paraId="3B5798FE" w14:textId="77777777" w:rsidR="004D4C7C" w:rsidRPr="004D4C7C" w:rsidRDefault="004D4C7C" w:rsidP="004D4C7C">
                  <w:pPr>
                    <w:jc w:val="center"/>
                    <w:rPr>
                      <w:b w:val="0"/>
                      <w:noProof/>
                      <w:lang w:eastAsia="en-GB"/>
                    </w:rPr>
                  </w:pPr>
                  <w:r w:rsidRPr="004D4C7C">
                    <w:rPr>
                      <w:b w:val="0"/>
                      <w:noProof/>
                      <w:lang w:eastAsia="en-GB"/>
                    </w:rPr>
                    <w:t>1</w:t>
                  </w:r>
                </w:p>
              </w:tc>
              <w:tc>
                <w:tcPr>
                  <w:tcW w:w="1156" w:type="dxa"/>
                </w:tcPr>
                <w:p w14:paraId="2A952EED" w14:textId="77777777" w:rsidR="004D4C7C" w:rsidRDefault="004D4C7C" w:rsidP="004D4C7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lang w:eastAsia="en-GB"/>
                    </w:rPr>
                  </w:pPr>
                  <w:r>
                    <w:rPr>
                      <w:noProof/>
                      <w:lang w:eastAsia="en-GB"/>
                    </w:rPr>
                    <w:t>0</w:t>
                  </w:r>
                </w:p>
              </w:tc>
              <w:tc>
                <w:tcPr>
                  <w:tcW w:w="1156" w:type="dxa"/>
                </w:tcPr>
                <w:p w14:paraId="38360E18" w14:textId="77777777" w:rsidR="004D4C7C" w:rsidRDefault="004D4C7C" w:rsidP="004D4C7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lang w:eastAsia="en-GB"/>
                    </w:rPr>
                  </w:pPr>
                  <w:r>
                    <w:rPr>
                      <w:noProof/>
                      <w:lang w:eastAsia="en-GB"/>
                    </w:rPr>
                    <w:t>0</w:t>
                  </w:r>
                </w:p>
              </w:tc>
            </w:tr>
            <w:tr w:rsidR="004D4C7C" w14:paraId="0C08477E" w14:textId="77777777" w:rsidTr="004D4C7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6" w:type="dxa"/>
                </w:tcPr>
                <w:p w14:paraId="5B9E20D7" w14:textId="77777777" w:rsidR="004D4C7C" w:rsidRPr="004D4C7C" w:rsidRDefault="004D4C7C" w:rsidP="004D4C7C">
                  <w:pPr>
                    <w:jc w:val="center"/>
                    <w:rPr>
                      <w:b w:val="0"/>
                      <w:noProof/>
                      <w:lang w:eastAsia="en-GB"/>
                    </w:rPr>
                  </w:pPr>
                  <w:r w:rsidRPr="004D4C7C">
                    <w:rPr>
                      <w:b w:val="0"/>
                      <w:noProof/>
                      <w:lang w:eastAsia="en-GB"/>
                    </w:rPr>
                    <w:t>1</w:t>
                  </w:r>
                </w:p>
              </w:tc>
              <w:tc>
                <w:tcPr>
                  <w:tcW w:w="1156" w:type="dxa"/>
                </w:tcPr>
                <w:p w14:paraId="5C5EAF78" w14:textId="77777777" w:rsidR="004D4C7C" w:rsidRDefault="004D4C7C" w:rsidP="004D4C7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en-GB"/>
                    </w:rPr>
                  </w:pPr>
                  <w:r>
                    <w:rPr>
                      <w:noProof/>
                      <w:lang w:eastAsia="en-GB"/>
                    </w:rPr>
                    <w:t>1</w:t>
                  </w:r>
                </w:p>
              </w:tc>
              <w:tc>
                <w:tcPr>
                  <w:tcW w:w="1156" w:type="dxa"/>
                </w:tcPr>
                <w:p w14:paraId="377E86DB" w14:textId="77777777" w:rsidR="004D4C7C" w:rsidRDefault="004D4C7C" w:rsidP="004D4C7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en-GB"/>
                    </w:rPr>
                  </w:pPr>
                  <w:r>
                    <w:rPr>
                      <w:noProof/>
                      <w:lang w:eastAsia="en-GB"/>
                    </w:rPr>
                    <w:t>1</w:t>
                  </w:r>
                </w:p>
              </w:tc>
            </w:tr>
          </w:tbl>
          <w:p w14:paraId="34AB6EA3" w14:textId="77777777" w:rsidR="004D4C7C" w:rsidRDefault="004D4C7C" w:rsidP="004D4C7C">
            <w:pPr>
              <w:jc w:val="center"/>
              <w:rPr>
                <w:noProof/>
                <w:lang w:eastAsia="en-GB"/>
              </w:rPr>
            </w:pPr>
          </w:p>
        </w:tc>
      </w:tr>
    </w:tbl>
    <w:p w14:paraId="7B01CA21" w14:textId="77777777" w:rsidR="001708E7" w:rsidRPr="001708E7" w:rsidRDefault="001708E7" w:rsidP="001708E7"/>
    <w:sectPr w:rsidR="001708E7" w:rsidRPr="001708E7" w:rsidSect="00C533F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95455" w14:textId="77777777" w:rsidR="001708E7" w:rsidRDefault="001708E7" w:rsidP="00C533F1">
      <w:pPr>
        <w:spacing w:after="0" w:line="240" w:lineRule="auto"/>
      </w:pPr>
      <w:r>
        <w:separator/>
      </w:r>
    </w:p>
  </w:endnote>
  <w:endnote w:type="continuationSeparator" w:id="0">
    <w:p w14:paraId="54A617B2" w14:textId="77777777" w:rsidR="001708E7" w:rsidRDefault="001708E7" w:rsidP="00C5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55DC1" w14:textId="77777777" w:rsidR="00C533F1" w:rsidRDefault="00C533F1" w:rsidP="00C533F1">
    <w:pPr>
      <w:pStyle w:val="Footer"/>
      <w:jc w:val="right"/>
    </w:pPr>
    <w:r>
      <w:t>Nat Karmios | 12W2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72C4EC" w14:textId="77777777" w:rsidR="001708E7" w:rsidRDefault="001708E7" w:rsidP="00C533F1">
      <w:pPr>
        <w:spacing w:after="0" w:line="240" w:lineRule="auto"/>
      </w:pPr>
      <w:r>
        <w:separator/>
      </w:r>
    </w:p>
  </w:footnote>
  <w:footnote w:type="continuationSeparator" w:id="0">
    <w:p w14:paraId="203C481D" w14:textId="77777777" w:rsidR="001708E7" w:rsidRDefault="001708E7" w:rsidP="00C53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3134D" w14:textId="77777777" w:rsidR="00C533F1" w:rsidRDefault="001708E7" w:rsidP="00C533F1">
    <w:pPr>
      <w:pStyle w:val="Header"/>
      <w:jc w:val="center"/>
    </w:pPr>
    <w:r>
      <w:t>13</w:t>
    </w:r>
    <w:r w:rsidRPr="001708E7">
      <w:rPr>
        <w:vertAlign w:val="superscript"/>
      </w:rPr>
      <w:t>th</w:t>
    </w:r>
    <w:r>
      <w:t xml:space="preserve"> January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E7"/>
    <w:rsid w:val="00152905"/>
    <w:rsid w:val="001708E7"/>
    <w:rsid w:val="00282BA9"/>
    <w:rsid w:val="00394E7D"/>
    <w:rsid w:val="004D4C7C"/>
    <w:rsid w:val="00615DFD"/>
    <w:rsid w:val="00671D52"/>
    <w:rsid w:val="00C533F1"/>
    <w:rsid w:val="00F3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FCB7654"/>
  <w15:chartTrackingRefBased/>
  <w15:docId w15:val="{10DED42B-3D36-4FCE-9D7B-0C37B9EF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F1"/>
  </w:style>
  <w:style w:type="paragraph" w:styleId="Footer">
    <w:name w:val="footer"/>
    <w:basedOn w:val="Normal"/>
    <w:link w:val="FooterChar"/>
    <w:uiPriority w:val="99"/>
    <w:unhideWhenUsed/>
    <w:rsid w:val="00C5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3F1"/>
  </w:style>
  <w:style w:type="character" w:styleId="IntenseEmphasis">
    <w:name w:val="Intense Emphasis"/>
    <w:basedOn w:val="DefaultParagraphFont"/>
    <w:uiPriority w:val="21"/>
    <w:qFormat/>
    <w:rsid w:val="00C533F1"/>
    <w:rPr>
      <w:i/>
      <w:iCs/>
      <w:color w:val="5B9BD5" w:themeColor="accent1"/>
    </w:rPr>
  </w:style>
  <w:style w:type="table" w:styleId="GridTable5Dark-Accent1">
    <w:name w:val="Grid Table 5 Dark Accent 1"/>
    <w:basedOn w:val="TableNormal"/>
    <w:uiPriority w:val="50"/>
    <w:rsid w:val="001708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708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0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4D4C7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4D4C7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89ec1c8aee2dccb0/Documents/Custom%20Office%20Templates/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Notes%20Template</Template>
  <TotalTime>192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Karmios</dc:creator>
  <cp:keywords/>
  <dc:description/>
  <cp:lastModifiedBy>Nat Karmios</cp:lastModifiedBy>
  <cp:revision>1</cp:revision>
  <dcterms:created xsi:type="dcterms:W3CDTF">2017-01-13T09:25:00Z</dcterms:created>
  <dcterms:modified xsi:type="dcterms:W3CDTF">2017-01-13T12:37:00Z</dcterms:modified>
</cp:coreProperties>
</file>