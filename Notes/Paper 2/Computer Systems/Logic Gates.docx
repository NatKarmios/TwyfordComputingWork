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AB" w:rsidRPr="00C533F1" w:rsidRDefault="00FE53E5" w:rsidP="00C533F1">
      <w:pPr>
        <w:pStyle w:val="Title"/>
        <w:jc w:val="center"/>
        <w:rPr>
          <w:u w:val="single" w:color="FF0000"/>
        </w:rPr>
      </w:pPr>
      <w:r>
        <w:rPr>
          <w:u w:val="single" w:color="FF0000"/>
        </w:rPr>
        <w:t>Logic Gates</w:t>
      </w:r>
    </w:p>
    <w:p w:rsidR="00C533F1" w:rsidRPr="00FE53E5" w:rsidRDefault="00C533F1" w:rsidP="00FE53E5">
      <w:pPr>
        <w:jc w:val="center"/>
        <w:rPr>
          <w:i/>
          <w:iCs/>
          <w:color w:val="5B9BD5" w:themeColor="accent1"/>
        </w:rPr>
      </w:pPr>
      <w:r>
        <w:rPr>
          <w:rStyle w:val="IntenseEmphasis"/>
        </w:rPr>
        <w:t xml:space="preserve">L.O.: </w:t>
      </w:r>
      <w:r w:rsidR="00FE53E5" w:rsidRPr="00FE53E5">
        <w:rPr>
          <w:rStyle w:val="IntenseEmphasis"/>
        </w:rPr>
        <w:t>To understand what logic gates represent and the output of each gate</w:t>
      </w:r>
    </w:p>
    <w:p w:rsidR="00FE53E5" w:rsidRDefault="00FE53E5" w:rsidP="00FE53E5">
      <w:pPr>
        <w:keepNext/>
        <w:spacing w:after="0"/>
        <w:jc w:val="center"/>
      </w:pPr>
      <w:r>
        <w:rPr>
          <w:noProof/>
          <w:lang w:eastAsia="en-GB"/>
        </w:rPr>
        <w:drawing>
          <wp:inline distT="0" distB="0" distL="0" distR="0" wp14:anchorId="69161F85">
            <wp:extent cx="5932967" cy="846579"/>
            <wp:effectExtent l="19050" t="1905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213" cy="8721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C533F1" w:rsidRDefault="00FE53E5" w:rsidP="00FE53E5">
      <w:pPr>
        <w:pStyle w:val="Caption"/>
        <w:jc w:val="center"/>
      </w:pPr>
      <w:r>
        <w:t>In order: AND, XOR, OR, NOT</w:t>
      </w:r>
    </w:p>
    <w:p w:rsidR="00FE53E5" w:rsidRDefault="00FE53E5" w:rsidP="00FE53E5">
      <w:r>
        <w:t>Each logic gate, bar the NOT gate, take two inputs and provide one output.</w:t>
      </w:r>
    </w:p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E53E5" w:rsidTr="00FE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Logic Gate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E53E5">
              <w:rPr>
                <w:b w:val="0"/>
              </w:rPr>
              <w:t>AND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091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092" w:type="dxa"/>
          </w:tcPr>
          <w:p w:rsidR="00FE53E5" w:rsidRPr="00FE53E5" w:rsidRDefault="00FE53E5" w:rsidP="00FE5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NOT</w:t>
            </w:r>
          </w:p>
        </w:tc>
      </w:tr>
      <w:tr w:rsidR="00FE53E5" w:rsidTr="00FE5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FE53E5" w:rsidRPr="00FE53E5" w:rsidRDefault="00FE53E5" w:rsidP="00FE53E5">
            <w:pPr>
              <w:jc w:val="center"/>
              <w:rPr>
                <w:b w:val="0"/>
                <w:i/>
              </w:rPr>
            </w:pPr>
            <w:r w:rsidRPr="00FE53E5">
              <w:rPr>
                <w:b w:val="0"/>
                <w:i/>
              </w:rPr>
              <w:t xml:space="preserve">Java </w:t>
            </w:r>
            <w:r>
              <w:rPr>
                <w:b w:val="0"/>
                <w:i/>
              </w:rPr>
              <w:t>Equivalent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</w:t>
            </w:r>
          </w:p>
        </w:tc>
        <w:tc>
          <w:tcPr>
            <w:tcW w:w="2091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2092" w:type="dxa"/>
          </w:tcPr>
          <w:p w:rsidR="00FE53E5" w:rsidRDefault="00FE53E5" w:rsidP="00FE5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</w:t>
            </w:r>
          </w:p>
        </w:tc>
      </w:tr>
    </w:tbl>
    <w:p w:rsidR="00FE53E5" w:rsidRDefault="00FE53E5" w:rsidP="00FE53E5"/>
    <w:p w:rsidR="0088164D" w:rsidRDefault="0088164D" w:rsidP="0088164D">
      <w:pPr>
        <w:jc w:val="center"/>
      </w:pPr>
      <w:r>
        <w:rPr>
          <w:noProof/>
          <w:lang w:eastAsia="en-GB"/>
        </w:rPr>
        <w:drawing>
          <wp:inline distT="0" distB="0" distL="0" distR="0" wp14:anchorId="3288C3BA">
            <wp:extent cx="4050565" cy="1849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04"/>
                    <a:stretch/>
                  </pic:blipFill>
                  <pic:spPr bwMode="auto">
                    <a:xfrm>
                      <a:off x="0" y="0"/>
                      <a:ext cx="4497507" cy="20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28" w:rsidRPr="007A5328" w:rsidRDefault="007A5328" w:rsidP="007A5328">
      <w:pPr>
        <w:jc w:val="center"/>
        <w:rPr>
          <w:sz w:val="2"/>
        </w:rPr>
      </w:pPr>
    </w:p>
    <w:p w:rsidR="007A5328" w:rsidRDefault="007A5328" w:rsidP="007A5328">
      <w:pPr>
        <w:jc w:val="center"/>
      </w:pPr>
      <w:r>
        <w:t>Logic gates can be expressed as Boolean logic:</w:t>
      </w:r>
    </w:p>
    <w:p w:rsidR="001E4DE3" w:rsidRDefault="001E4DE3" w:rsidP="007A5328">
      <w:pPr>
        <w:jc w:val="center"/>
        <w:rPr>
          <w:b/>
          <w:bCs/>
        </w:rPr>
        <w:sectPr w:rsidR="001E4DE3" w:rsidSect="00C533F1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647"/>
      </w:tblGrid>
      <w:tr w:rsidR="007A5328" w:rsidTr="001E4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>
              <w:t>Symbol</w:t>
            </w:r>
          </w:p>
        </w:tc>
        <w:tc>
          <w:tcPr>
            <w:tcW w:w="2647" w:type="dxa"/>
          </w:tcPr>
          <w:p w:rsidR="007A5328" w:rsidRDefault="007A5328" w:rsidP="007A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7A532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65155572" wp14:editId="7E7BE382">
                  <wp:extent cx="701764" cy="476092"/>
                  <wp:effectExtent l="0" t="0" r="0" b="635"/>
                  <wp:docPr id="10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24" r="65968" b="-1438"/>
                          <a:stretch/>
                        </pic:blipFill>
                        <pic:spPr bwMode="auto">
                          <a:xfrm>
                            <a:off x="0" y="0"/>
                            <a:ext cx="717721" cy="4869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Default="007A5328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5328">
              <w:rPr>
                <w:sz w:val="32"/>
              </w:rPr>
              <w:t>!A</w:t>
            </w:r>
          </w:p>
        </w:tc>
      </w:tr>
      <w:tr w:rsidR="007A5328" w:rsidTr="001E4D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w:drawing>
                <wp:inline distT="0" distB="0" distL="0" distR="0" wp14:anchorId="51FADA98" wp14:editId="77B99906">
                  <wp:extent cx="770816" cy="535457"/>
                  <wp:effectExtent l="0" t="0" r="0" b="0"/>
                  <wp:docPr id="9" name="Picture 2" descr="http://www.clker.com/cliparts/d/3/8/2/12065670311495995000nobody_Digital_logic_gates.svg.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 descr="http://www.clker.com/cliparts/d/3/8/2/12065670311495995000nobody_Digital_logic_gates.svg.hi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68" r="57870" b="54819"/>
                          <a:stretch/>
                        </pic:blipFill>
                        <pic:spPr bwMode="auto">
                          <a:xfrm>
                            <a:off x="0" y="0"/>
                            <a:ext cx="779932" cy="54178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Pr="007A5328" w:rsidRDefault="001E4DE3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A+</w:t>
            </w:r>
            <w:r w:rsidR="007A5328">
              <w:rPr>
                <w:sz w:val="32"/>
              </w:rPr>
              <w:t>B</w:t>
            </w:r>
          </w:p>
        </w:tc>
      </w:tr>
      <w:tr w:rsidR="007A532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7A5328" w:rsidRPr="0095484B" w:rsidRDefault="007A5328" w:rsidP="007A5328">
            <w:pPr>
              <w:jc w:val="center"/>
              <w:rPr>
                <w:sz w:val="14"/>
              </w:rPr>
            </w:pPr>
          </w:p>
          <w:p w:rsidR="007A5328" w:rsidRDefault="007A5328" w:rsidP="007A5328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7382EA7">
                  <wp:extent cx="778373" cy="434672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77" cy="4431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7A5328" w:rsidRPr="007A5328" w:rsidRDefault="005069C7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DB9B6E" wp14:editId="60E6693B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38100</wp:posOffset>
                      </wp:positionV>
                      <wp:extent cx="266065" cy="0"/>
                      <wp:effectExtent l="0" t="0" r="1968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B49ED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3pt" to="71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8AtgEAALgDAAAOAAAAZHJzL2Uyb0RvYy54bWysU8GOEzEMvSPxD1HudKZFV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E4DE3">
              <w:rPr>
                <w:sz w:val="32"/>
              </w:rPr>
              <w:t>A.</w:t>
            </w:r>
            <w:r>
              <w:rPr>
                <w:sz w:val="32"/>
              </w:rPr>
              <w:t>B</w:t>
            </w:r>
          </w:p>
        </w:tc>
      </w:tr>
      <w:tr w:rsidR="007A5328" w:rsidTr="001E4D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7A5328" w:rsidRDefault="007A5328" w:rsidP="007A5328">
            <w:pPr>
              <w:jc w:val="center"/>
            </w:pPr>
            <w:r w:rsidRPr="007A5328">
              <w:rPr>
                <w:noProof/>
                <w:lang w:eastAsia="en-GB"/>
              </w:rPr>
              <mc:AlternateContent>
                <mc:Choice Requires="wpg">
                  <w:drawing>
                    <wp:inline distT="0" distB="0" distL="0" distR="0" wp14:anchorId="5C629834" wp14:editId="4D75EA71">
                      <wp:extent cx="770816" cy="510093"/>
                      <wp:effectExtent l="0" t="0" r="0" b="0"/>
                      <wp:docPr id="18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0816" cy="510093"/>
                                <a:chOff x="0" y="0"/>
                                <a:chExt cx="1881056" cy="1245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 descr="http://www.clker.com/cliparts/d/3/8/2/12065670311495995000nobody_Digital_logic_gates.svg.hi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4027" r="53988" b="257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81056" cy="12451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3" name="Oval 3"/>
                              <wps:cNvSpPr/>
                              <wps:spPr>
                                <a:xfrm>
                                  <a:off x="1539759" y="630911"/>
                                  <a:ext cx="113045" cy="113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0889FA" id="Group 17" o:spid="_x0000_s1026" style="width:60.7pt;height:40.15pt;mso-position-horizontal-relative:char;mso-position-vertical-relative:line" coordsize="18810,124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alt="http://www.clker.com/cliparts/d/3/8/2/12065670311495995000nobody_Digital_logic_gates.svg.hi.png" style="position:absolute;width:18810;height:12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">
                        <v:imagedata r:id="rId12" o:title="12065670311495995000nobody_Digital_logic_gates.svg.hi" croptop="35407f" cropbottom="16889f" cropright="35382f"/>
                      </v:shape>
                      <v:oval id="Oval 3" o:spid="_x0000_s1028" style="position:absolute;left:15397;top:6309;width:1131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47" w:type="dxa"/>
            <w:vAlign w:val="center"/>
          </w:tcPr>
          <w:p w:rsidR="007A5328" w:rsidRDefault="005069C7" w:rsidP="007A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</w:rPr>
              <w:t>A</w:t>
            </w:r>
            <w:r>
              <w:rPr>
                <w:noProof/>
                <w:sz w:val="32"/>
                <w:lang w:eastAsia="en-GB"/>
              </w:rPr>
              <w:drawing>
                <wp:inline distT="0" distB="0" distL="0" distR="0" wp14:anchorId="562428B6">
                  <wp:extent cx="97790" cy="109855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>B</w:t>
            </w:r>
          </w:p>
        </w:tc>
      </w:tr>
      <w:tr w:rsidR="003C2F98" w:rsidTr="001E4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C03056" w:rsidRPr="00C03056" w:rsidRDefault="00C03056" w:rsidP="007A5328">
            <w:pPr>
              <w:jc w:val="center"/>
              <w:rPr>
                <w:noProof/>
                <w:sz w:val="6"/>
                <w:lang w:eastAsia="en-GB"/>
              </w:rPr>
            </w:pPr>
          </w:p>
          <w:p w:rsidR="003C2F98" w:rsidRPr="007A5328" w:rsidRDefault="003C2F98" w:rsidP="007A5328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FA68354">
                  <wp:extent cx="1013011" cy="628504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767" cy="6395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3C2F98" w:rsidRPr="007A5328" w:rsidRDefault="005069C7" w:rsidP="007A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9A4188" wp14:editId="59D0A90A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18415</wp:posOffset>
                      </wp:positionV>
                      <wp:extent cx="954405" cy="0"/>
                      <wp:effectExtent l="0" t="0" r="3619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44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71803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pt,1.45pt" to="98.0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C03056">
              <w:rPr>
                <w:sz w:val="32"/>
              </w:rPr>
              <w:t>(A</w:t>
            </w:r>
            <w:r>
              <w:rPr>
                <w:sz w:val="32"/>
              </w:rPr>
              <w:t>.B) . (C+D)</w:t>
            </w:r>
          </w:p>
        </w:tc>
      </w:tr>
    </w:tbl>
    <w:p w:rsidR="007A5328" w:rsidRPr="002439FF" w:rsidRDefault="007A5328" w:rsidP="007A5328">
      <w:pPr>
        <w:rPr>
          <w:sz w:val="4"/>
        </w:rPr>
      </w:pP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2031"/>
        <w:gridCol w:w="2647"/>
      </w:tblGrid>
      <w:tr w:rsidR="001E4DE3" w:rsidTr="00916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E4DE3" w:rsidRDefault="001E4DE3" w:rsidP="00916A00">
            <w:pPr>
              <w:jc w:val="center"/>
            </w:pPr>
            <w:r>
              <w:t>Symbol</w:t>
            </w:r>
          </w:p>
        </w:tc>
        <w:tc>
          <w:tcPr>
            <w:tcW w:w="2647" w:type="dxa"/>
          </w:tcPr>
          <w:p w:rsidR="001E4DE3" w:rsidRDefault="001E4DE3" w:rsidP="00916A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expression</w:t>
            </w:r>
          </w:p>
        </w:tc>
      </w:tr>
      <w:tr w:rsidR="001E4DE3" w:rsidTr="0091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069C7" w:rsidRPr="005069C7" w:rsidRDefault="005069C7" w:rsidP="00916A00">
            <w:pPr>
              <w:jc w:val="center"/>
              <w:rPr>
                <w:sz w:val="6"/>
              </w:rPr>
            </w:pPr>
          </w:p>
          <w:p w:rsidR="001E4DE3" w:rsidRDefault="001E4DE3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5DE6B73D">
                  <wp:extent cx="923365" cy="55816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595" cy="6066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Default="005069C7" w:rsidP="0091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CB1B1B" wp14:editId="66DB8AC3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27940</wp:posOffset>
                      </wp:positionV>
                      <wp:extent cx="953770" cy="0"/>
                      <wp:effectExtent l="0" t="0" r="3683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E8DD8" id="Straight Connector 4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.2pt" to="98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E4DE3" w:rsidRPr="001E4DE3">
              <w:rPr>
                <w:sz w:val="32"/>
              </w:rPr>
              <w:t>(A</w:t>
            </w:r>
            <w:r>
              <w:rPr>
                <w:sz w:val="32"/>
              </w:rPr>
              <w:t>.</w:t>
            </w:r>
            <w:r w:rsidR="001E4DE3" w:rsidRPr="001E4DE3">
              <w:rPr>
                <w:sz w:val="32"/>
              </w:rPr>
              <w:t>B)</w:t>
            </w:r>
            <w:r>
              <w:rPr>
                <w:sz w:val="32"/>
              </w:rPr>
              <w:t xml:space="preserve"> .</w:t>
            </w:r>
            <w:r w:rsidR="001E4DE3" w:rsidRPr="001E4DE3">
              <w:rPr>
                <w:sz w:val="32"/>
              </w:rPr>
              <w:t xml:space="preserve"> (</w:t>
            </w:r>
            <w:r w:rsidR="001E4DE3">
              <w:rPr>
                <w:sz w:val="32"/>
              </w:rPr>
              <w:t>C</w:t>
            </w:r>
            <w:r>
              <w:rPr>
                <w:noProof/>
                <w:sz w:val="32"/>
                <w:lang w:eastAsia="en-GB"/>
              </w:rPr>
              <w:drawing>
                <wp:inline distT="0" distB="0" distL="0" distR="0" wp14:anchorId="7EB643F4" wp14:editId="3159D1AA">
                  <wp:extent cx="97790" cy="109855"/>
                  <wp:effectExtent l="0" t="0" r="0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" cy="10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1E4DE3">
              <w:rPr>
                <w:sz w:val="32"/>
              </w:rPr>
              <w:t>D</w:t>
            </w:r>
            <w:r>
              <w:rPr>
                <w:sz w:val="32"/>
              </w:rPr>
              <w:t>)</w:t>
            </w:r>
          </w:p>
        </w:tc>
      </w:tr>
      <w:tr w:rsidR="001E4DE3" w:rsidTr="00916A0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E4DE3" w:rsidRDefault="001E4DE3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E99FEEE">
                  <wp:extent cx="932330" cy="616784"/>
                  <wp:effectExtent l="0" t="0" r="127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83" cy="628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Pr="007A5328" w:rsidRDefault="005069C7" w:rsidP="00916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0D3093" wp14:editId="4B0D53CA">
                      <wp:simplePos x="0" y="0"/>
                      <wp:positionH relativeFrom="column">
                        <wp:posOffset>869315</wp:posOffset>
                      </wp:positionH>
                      <wp:positionV relativeFrom="paragraph">
                        <wp:posOffset>44450</wp:posOffset>
                      </wp:positionV>
                      <wp:extent cx="279400" cy="0"/>
                      <wp:effectExtent l="0" t="0" r="2540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984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296DB" id="Straight Connector 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5pt,3.5pt" to="9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9FCF631" wp14:editId="187D80E2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44450</wp:posOffset>
                      </wp:positionV>
                      <wp:extent cx="322580" cy="0"/>
                      <wp:effectExtent l="0" t="0" r="2032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65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81DF11" id="Straight Connector 4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5pt,3.5pt" to="57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</w:rPr>
              <w:t>A+</w:t>
            </w:r>
            <w:r w:rsidR="001E4DE3">
              <w:rPr>
                <w:sz w:val="32"/>
              </w:rPr>
              <w:t>B</w:t>
            </w:r>
            <w:r>
              <w:rPr>
                <w:sz w:val="32"/>
              </w:rPr>
              <w:t xml:space="preserve"> .</w:t>
            </w:r>
            <w:r w:rsidR="001E4DE3">
              <w:rPr>
                <w:sz w:val="32"/>
              </w:rPr>
              <w:t xml:space="preserve"> </w:t>
            </w:r>
            <w:r>
              <w:rPr>
                <w:sz w:val="32"/>
              </w:rPr>
              <w:t>C.</w:t>
            </w:r>
            <w:r w:rsidR="001E4DE3">
              <w:rPr>
                <w:sz w:val="32"/>
              </w:rPr>
              <w:t>D</w:t>
            </w:r>
          </w:p>
        </w:tc>
      </w:tr>
      <w:tr w:rsidR="001E4DE3" w:rsidTr="00916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  <w:vAlign w:val="center"/>
          </w:tcPr>
          <w:p w:rsidR="001E4DE3" w:rsidRDefault="002439FF" w:rsidP="00916A00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A88CBCF" wp14:editId="5CFF9BDD">
                  <wp:extent cx="1113183" cy="76304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944" cy="773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7" w:type="dxa"/>
            <w:vAlign w:val="center"/>
          </w:tcPr>
          <w:p w:rsidR="001E4DE3" w:rsidRPr="007A5328" w:rsidRDefault="002439FF" w:rsidP="00916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F788F6" wp14:editId="494E0BA6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39370</wp:posOffset>
                      </wp:positionV>
                      <wp:extent cx="266065" cy="0"/>
                      <wp:effectExtent l="0" t="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8D5F3C" id="Straight Connector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3.1pt" to="96.6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</w:rPr>
              <w:t>(A+B) + (C.D)</w:t>
            </w:r>
          </w:p>
        </w:tc>
      </w:tr>
    </w:tbl>
    <w:p w:rsidR="001E4DE3" w:rsidRDefault="001E4DE3" w:rsidP="007A5328">
      <w:pPr>
        <w:sectPr w:rsidR="001E4DE3" w:rsidSect="001E4D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1E4DE3" w:rsidRDefault="001E4DE3" w:rsidP="007A5328"/>
    <w:p w:rsidR="0095484B" w:rsidRDefault="0095484B" w:rsidP="009548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29210</wp:posOffset>
                </wp:positionV>
                <wp:extent cx="19304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849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95pt,2.3pt" to="309.1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4059591</wp:posOffset>
                </wp:positionH>
                <wp:positionV relativeFrom="paragraph">
                  <wp:posOffset>29713</wp:posOffset>
                </wp:positionV>
                <wp:extent cx="75912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199CD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2.35pt" to="325.6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>
        <w:t>Some expressions are equivalent, for example, A.A = A, therefore A.A = A</w:t>
      </w:r>
    </w:p>
    <w:p w:rsidR="00487EEC" w:rsidRDefault="00487EEC" w:rsidP="00487EEC">
      <w:pPr>
        <w:keepNext/>
        <w:spacing w:after="0"/>
        <w:jc w:val="center"/>
      </w:pPr>
      <w:r w:rsidRPr="00487EEC">
        <w:lastRenderedPageBreak/>
        <w:drawing>
          <wp:inline distT="0" distB="0" distL="0" distR="0">
            <wp:extent cx="2911449" cy="1854248"/>
            <wp:effectExtent l="0" t="0" r="0" b="0"/>
            <wp:docPr id="4" name="Picture 4" descr="https://qph.ec.quoracdn.net/main-qimg-86fd47e73f796d3d9ffe596ab7162095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ec.quoracdn.net/main-qimg-86fd47e73f796d3d9ffe596ab7162095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87" cy="18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EEC" w:rsidRDefault="00487EEC" w:rsidP="00487EEC">
      <w:pPr>
        <w:pStyle w:val="Caption"/>
        <w:jc w:val="center"/>
      </w:pPr>
      <w:r>
        <w:t>A Full Adder circuit.</w:t>
      </w:r>
      <w:bookmarkStart w:id="0" w:name="_GoBack"/>
      <w:bookmarkEnd w:id="0"/>
    </w:p>
    <w:sectPr w:rsidR="00487EEC" w:rsidSect="001E4DE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230" w:rsidRDefault="00152230" w:rsidP="00C533F1">
      <w:pPr>
        <w:spacing w:after="0" w:line="240" w:lineRule="auto"/>
      </w:pPr>
      <w:r>
        <w:separator/>
      </w:r>
    </w:p>
  </w:endnote>
  <w:endnote w:type="continuationSeparator" w:id="0">
    <w:p w:rsidR="00152230" w:rsidRDefault="00152230" w:rsidP="00C5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C533F1" w:rsidP="00C533F1">
    <w:pPr>
      <w:pStyle w:val="Footer"/>
      <w:jc w:val="right"/>
    </w:pPr>
    <w:r>
      <w:t>Nat Karmios | 12W2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230" w:rsidRDefault="00152230" w:rsidP="00C533F1">
      <w:pPr>
        <w:spacing w:after="0" w:line="240" w:lineRule="auto"/>
      </w:pPr>
      <w:r>
        <w:separator/>
      </w:r>
    </w:p>
  </w:footnote>
  <w:footnote w:type="continuationSeparator" w:id="0">
    <w:p w:rsidR="00152230" w:rsidRDefault="00152230" w:rsidP="00C5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3F1" w:rsidRDefault="00FE53E5" w:rsidP="00C533F1">
    <w:pPr>
      <w:pStyle w:val="Header"/>
      <w:jc w:val="center"/>
    </w:pPr>
    <w:r>
      <w:t>Thursday 5</w:t>
    </w:r>
    <w:r w:rsidRPr="00FE53E5">
      <w:rPr>
        <w:vertAlign w:val="superscript"/>
      </w:rPr>
      <w:t>th</w:t>
    </w:r>
    <w:r>
      <w:t xml:space="preserve"> January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E5"/>
    <w:rsid w:val="00152230"/>
    <w:rsid w:val="00152905"/>
    <w:rsid w:val="001E4DE3"/>
    <w:rsid w:val="002439FF"/>
    <w:rsid w:val="00282BA9"/>
    <w:rsid w:val="0034579B"/>
    <w:rsid w:val="00394E7D"/>
    <w:rsid w:val="003C2F98"/>
    <w:rsid w:val="00487EEC"/>
    <w:rsid w:val="005069C7"/>
    <w:rsid w:val="00792F32"/>
    <w:rsid w:val="007A5328"/>
    <w:rsid w:val="0088164D"/>
    <w:rsid w:val="0095484B"/>
    <w:rsid w:val="00A5229F"/>
    <w:rsid w:val="00B40C40"/>
    <w:rsid w:val="00C03056"/>
    <w:rsid w:val="00C533F1"/>
    <w:rsid w:val="00F32A7F"/>
    <w:rsid w:val="00FE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E728"/>
  <w15:chartTrackingRefBased/>
  <w15:docId w15:val="{409BC3F1-9116-4180-BDB4-B6E02E3C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3F1"/>
  </w:style>
  <w:style w:type="paragraph" w:styleId="Footer">
    <w:name w:val="footer"/>
    <w:basedOn w:val="Normal"/>
    <w:link w:val="FooterChar"/>
    <w:uiPriority w:val="99"/>
    <w:unhideWhenUsed/>
    <w:rsid w:val="00C53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3F1"/>
  </w:style>
  <w:style w:type="character" w:styleId="IntenseEmphasis">
    <w:name w:val="Intense Emphasis"/>
    <w:basedOn w:val="DefaultParagraphFont"/>
    <w:uiPriority w:val="21"/>
    <w:qFormat/>
    <w:rsid w:val="00C533F1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FE53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E5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E53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E53E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\OneDrive\Documents\Custom%20Office%20Templates\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 Template</Template>
  <TotalTime>80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5</cp:revision>
  <dcterms:created xsi:type="dcterms:W3CDTF">2017-01-05T14:40:00Z</dcterms:created>
  <dcterms:modified xsi:type="dcterms:W3CDTF">2017-01-09T23:13:00Z</dcterms:modified>
</cp:coreProperties>
</file>