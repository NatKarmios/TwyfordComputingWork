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1359E" w14:textId="77777777" w:rsidR="007D6372" w:rsidRPr="00C533F1" w:rsidRDefault="00FB6870" w:rsidP="00C533F1">
      <w:pPr>
        <w:pStyle w:val="Title"/>
        <w:jc w:val="center"/>
        <w:rPr>
          <w:u w:val="single" w:color="FF0000"/>
        </w:rPr>
      </w:pPr>
      <w:r>
        <w:rPr>
          <w:u w:val="single" w:color="FF0000"/>
        </w:rPr>
        <w:t>The Processor and Buses</w:t>
      </w:r>
    </w:p>
    <w:p w14:paraId="3332F2CC" w14:textId="77777777" w:rsidR="00C533F1" w:rsidRPr="00C533F1" w:rsidRDefault="00FB6870" w:rsidP="00FB6870">
      <w:pPr>
        <w:pStyle w:val="Heading1"/>
      </w:pPr>
      <w:r>
        <w:t>Buses</w:t>
      </w:r>
    </w:p>
    <w:p w14:paraId="44995473" w14:textId="77777777" w:rsidR="00FB6870" w:rsidRDefault="00FB6870" w:rsidP="00C533F1">
      <w:r>
        <w:t xml:space="preserve">The system bus contains the </w:t>
      </w:r>
      <w:r>
        <w:rPr>
          <w:b/>
        </w:rPr>
        <w:t>data</w:t>
      </w:r>
      <w:r>
        <w:t xml:space="preserve">, </w:t>
      </w:r>
      <w:r>
        <w:rPr>
          <w:b/>
        </w:rPr>
        <w:t>address</w:t>
      </w:r>
      <w:r w:rsidRPr="00FB6870">
        <w:t>,</w:t>
      </w:r>
      <w:r>
        <w:t xml:space="preserve"> and </w:t>
      </w:r>
      <w:r>
        <w:rPr>
          <w:b/>
        </w:rPr>
        <w:t>control</w:t>
      </w:r>
      <w:r>
        <w:t xml:space="preserve"> buses.</w:t>
      </w:r>
    </w:p>
    <w:p w14:paraId="49499F89" w14:textId="77777777" w:rsidR="00FB6870" w:rsidRDefault="00FB6870" w:rsidP="00FB6870">
      <w:pPr>
        <w:pStyle w:val="ListParagraph"/>
        <w:numPr>
          <w:ilvl w:val="0"/>
          <w:numId w:val="1"/>
        </w:numPr>
      </w:pPr>
      <w:r>
        <w:t>The data bus transfers both data and instructions</w:t>
      </w:r>
    </w:p>
    <w:p w14:paraId="287A29DB" w14:textId="77777777" w:rsidR="00FB6870" w:rsidRDefault="00FB6870" w:rsidP="00FB6870">
      <w:pPr>
        <w:pStyle w:val="ListParagraph"/>
        <w:numPr>
          <w:ilvl w:val="0"/>
          <w:numId w:val="1"/>
        </w:numPr>
      </w:pPr>
      <w:r>
        <w:t>The address bus transfers memory locations to main memory</w:t>
      </w:r>
    </w:p>
    <w:p w14:paraId="71A47D4A" w14:textId="77777777" w:rsidR="00FB6870" w:rsidRDefault="00FB6870" w:rsidP="00FB6870">
      <w:pPr>
        <w:pStyle w:val="ListParagraph"/>
        <w:numPr>
          <w:ilvl w:val="0"/>
          <w:numId w:val="1"/>
        </w:numPr>
      </w:pPr>
      <w:r>
        <w:t>The control bus sends control</w:t>
      </w:r>
      <w:r w:rsidR="007D6372">
        <w:t xml:space="preserve"> signals between components</w:t>
      </w:r>
    </w:p>
    <w:p w14:paraId="4E676BB4" w14:textId="77777777" w:rsidR="009A03B7" w:rsidRDefault="009A03B7" w:rsidP="00FB6870">
      <w:r>
        <w:t>32 bits “wide” ==&gt; 32 bits can be transferred at once – can transfer binary “words” of lengths up to 32.</w:t>
      </w:r>
    </w:p>
    <w:p w14:paraId="709BC0EA" w14:textId="77777777" w:rsidR="009A03B7" w:rsidRDefault="009A03B7" w:rsidP="00FB6870">
      <w:r>
        <w:t>A wider address bus allows more bits to be transferred at once, meaning more memory locations can be referenced.</w:t>
      </w:r>
    </w:p>
    <w:p w14:paraId="2244B9C2" w14:textId="77777777" w:rsidR="001F0BD6" w:rsidRDefault="001F0BD6" w:rsidP="00FB6870">
      <w:pPr>
        <w:rPr>
          <w:i/>
        </w:rPr>
      </w:pPr>
      <w:r>
        <w:rPr>
          <w:i/>
        </w:rPr>
        <w:t>What would be the effect on the performance of a computer system of increasing the…</w:t>
      </w:r>
    </w:p>
    <w:p w14:paraId="41971EEB" w14:textId="77777777" w:rsidR="001F0BD6" w:rsidRDefault="001F0BD6" w:rsidP="001F0BD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…width of the data bus?</w:t>
      </w:r>
    </w:p>
    <w:p w14:paraId="5D89F63C" w14:textId="77777777" w:rsidR="001F0BD6" w:rsidRPr="001F0BD6" w:rsidRDefault="001F0BD6" w:rsidP="001F0BD6">
      <w:pPr>
        <w:pStyle w:val="ListParagraph"/>
      </w:pPr>
      <w:r>
        <w:t>A greater number of bits can be sent per cycle, allowing data to be processed in fewer cycles.</w:t>
      </w:r>
    </w:p>
    <w:p w14:paraId="10B845F9" w14:textId="77777777" w:rsidR="001F0BD6" w:rsidRDefault="001F0BD6" w:rsidP="001F0BD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…width of the address bus?</w:t>
      </w:r>
    </w:p>
    <w:p w14:paraId="086123B3" w14:textId="77777777" w:rsidR="001F0BD6" w:rsidRPr="001F0BD6" w:rsidRDefault="001F0BD6" w:rsidP="001F0BD6">
      <w:pPr>
        <w:pStyle w:val="ListParagraph"/>
      </w:pPr>
      <w:r>
        <w:t>A wider range of memory locations is available, meaning more data can be written to and retrieved from main memory – this would allow for better multitasking on the system.</w:t>
      </w:r>
    </w:p>
    <w:p w14:paraId="11A32D06" w14:textId="77777777" w:rsidR="001F0BD6" w:rsidRDefault="001F0BD6" w:rsidP="001F0BD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…clock speed?</w:t>
      </w:r>
    </w:p>
    <w:p w14:paraId="3C02EBFD" w14:textId="77777777" w:rsidR="001F0BD6" w:rsidRDefault="001F0BD6" w:rsidP="001F0BD6">
      <w:pPr>
        <w:pStyle w:val="ListParagraph"/>
        <w:rPr>
          <w:i/>
        </w:rPr>
      </w:pPr>
      <w:r>
        <w:t>More cycles can occur per second, thus increasing the speed at which the computer operates.</w:t>
      </w:r>
    </w:p>
    <w:p w14:paraId="57241436" w14:textId="77777777" w:rsidR="001F0BD6" w:rsidRDefault="007D6372" w:rsidP="007D6372">
      <w:pPr>
        <w:pStyle w:val="Heading2"/>
      </w:pPr>
      <w:r>
        <w:t>Control Bus Signals</w:t>
      </w:r>
    </w:p>
    <w:p w14:paraId="1E284A83" w14:textId="77777777" w:rsidR="007D6372" w:rsidRDefault="007D6372" w:rsidP="007D6372">
      <w:pPr>
        <w:pStyle w:val="ListParagraph"/>
        <w:numPr>
          <w:ilvl w:val="0"/>
          <w:numId w:val="1"/>
        </w:numPr>
      </w:pPr>
      <w:r w:rsidRPr="007D6372">
        <w:rPr>
          <w:b/>
        </w:rPr>
        <w:t>Clock Signal:</w:t>
      </w:r>
      <w:r>
        <w:t xml:space="preserve"> system timing</w:t>
      </w:r>
    </w:p>
    <w:p w14:paraId="0ABF56D7" w14:textId="77777777" w:rsidR="007D6372" w:rsidRDefault="007D6372" w:rsidP="007D6372">
      <w:pPr>
        <w:pStyle w:val="ListParagraph"/>
        <w:numPr>
          <w:ilvl w:val="0"/>
          <w:numId w:val="1"/>
        </w:numPr>
      </w:pPr>
      <w:r w:rsidRPr="007D6372">
        <w:rPr>
          <w:b/>
        </w:rPr>
        <w:t>Reset Signal:</w:t>
      </w:r>
      <w:r>
        <w:t xml:space="preserve"> initializes components</w:t>
      </w:r>
    </w:p>
    <w:p w14:paraId="69732203" w14:textId="77777777" w:rsidR="007D6372" w:rsidRDefault="007D6372" w:rsidP="007D6372">
      <w:pPr>
        <w:pStyle w:val="ListParagraph"/>
        <w:numPr>
          <w:ilvl w:val="0"/>
          <w:numId w:val="1"/>
        </w:numPr>
      </w:pPr>
      <w:r w:rsidRPr="007D6372">
        <w:rPr>
          <w:b/>
        </w:rPr>
        <w:t>Memory Read:</w:t>
      </w:r>
      <w:r>
        <w:t xml:space="preserve"> states that the memory location is being </w:t>
      </w:r>
      <w:r w:rsidRPr="007D6372">
        <w:rPr>
          <w:i/>
        </w:rPr>
        <w:t>read from</w:t>
      </w:r>
    </w:p>
    <w:p w14:paraId="00ECB7DE" w14:textId="77777777" w:rsidR="007D6372" w:rsidRDefault="007D6372" w:rsidP="007D6372">
      <w:pPr>
        <w:pStyle w:val="ListParagraph"/>
        <w:numPr>
          <w:ilvl w:val="0"/>
          <w:numId w:val="1"/>
        </w:numPr>
      </w:pPr>
      <w:r w:rsidRPr="007D6372">
        <w:rPr>
          <w:b/>
        </w:rPr>
        <w:t>Memory Write:</w:t>
      </w:r>
      <w:r>
        <w:t xml:space="preserve"> states that the memory location is being </w:t>
      </w:r>
      <w:r w:rsidRPr="007D6372">
        <w:rPr>
          <w:i/>
        </w:rPr>
        <w:t>written to</w:t>
      </w:r>
    </w:p>
    <w:p w14:paraId="14566CE8" w14:textId="77777777" w:rsidR="007D6372" w:rsidRPr="007D6372" w:rsidRDefault="007D6372" w:rsidP="007D6372">
      <w:pPr>
        <w:pStyle w:val="ListParagraph"/>
        <w:numPr>
          <w:ilvl w:val="0"/>
          <w:numId w:val="1"/>
        </w:numPr>
      </w:pPr>
      <w:r w:rsidRPr="007D6372">
        <w:rPr>
          <w:b/>
        </w:rPr>
        <w:t>I/O:</w:t>
      </w:r>
      <w:r>
        <w:t xml:space="preserve"> Indicates when the CPU wishes to use an I/O controller</w:t>
      </w:r>
      <w:bookmarkStart w:id="0" w:name="_GoBack"/>
      <w:bookmarkEnd w:id="0"/>
    </w:p>
    <w:sectPr w:rsidR="007D6372" w:rsidRPr="007D6372" w:rsidSect="00C533F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B4706" w14:textId="77777777" w:rsidR="007D6372" w:rsidRDefault="007D6372" w:rsidP="00C533F1">
      <w:pPr>
        <w:spacing w:after="0" w:line="240" w:lineRule="auto"/>
      </w:pPr>
      <w:r>
        <w:separator/>
      </w:r>
    </w:p>
  </w:endnote>
  <w:endnote w:type="continuationSeparator" w:id="0">
    <w:p w14:paraId="2999BD7F" w14:textId="77777777" w:rsidR="007D6372" w:rsidRDefault="007D6372" w:rsidP="00C5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35038" w14:textId="77777777" w:rsidR="007D6372" w:rsidRDefault="007D6372" w:rsidP="00C533F1">
    <w:pPr>
      <w:pStyle w:val="Footer"/>
      <w:jc w:val="right"/>
    </w:pPr>
    <w:r>
      <w:t>Nat Karmios | 12W2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E3C8A" w14:textId="77777777" w:rsidR="007D6372" w:rsidRDefault="007D6372" w:rsidP="00C533F1">
      <w:pPr>
        <w:spacing w:after="0" w:line="240" w:lineRule="auto"/>
      </w:pPr>
      <w:r>
        <w:separator/>
      </w:r>
    </w:p>
  </w:footnote>
  <w:footnote w:type="continuationSeparator" w:id="0">
    <w:p w14:paraId="45F75DD2" w14:textId="77777777" w:rsidR="007D6372" w:rsidRDefault="007D6372" w:rsidP="00C5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5A059" w14:textId="77777777" w:rsidR="007D6372" w:rsidRDefault="007D6372" w:rsidP="00C533F1">
    <w:pPr>
      <w:pStyle w:val="Header"/>
      <w:jc w:val="center"/>
    </w:pPr>
    <w:r>
      <w:t>02/02/2017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97002"/>
    <w:multiLevelType w:val="hybridMultilevel"/>
    <w:tmpl w:val="41C80D8A"/>
    <w:lvl w:ilvl="0" w:tplc="1E4EFF06">
      <w:start w:val="12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70"/>
    <w:rsid w:val="00152905"/>
    <w:rsid w:val="00177352"/>
    <w:rsid w:val="001F0BD6"/>
    <w:rsid w:val="00282BA9"/>
    <w:rsid w:val="00394E7D"/>
    <w:rsid w:val="00671D52"/>
    <w:rsid w:val="007D6372"/>
    <w:rsid w:val="009A03B7"/>
    <w:rsid w:val="00C533F1"/>
    <w:rsid w:val="00F32A7F"/>
    <w:rsid w:val="00FB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91E8"/>
  <w15:chartTrackingRefBased/>
  <w15:docId w15:val="{A3DF51C0-032E-4139-BE39-D6DDBCD4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F1"/>
  </w:style>
  <w:style w:type="paragraph" w:styleId="Footer">
    <w:name w:val="footer"/>
    <w:basedOn w:val="Normal"/>
    <w:link w:val="Foot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F1"/>
  </w:style>
  <w:style w:type="character" w:styleId="IntenseEmphasis">
    <w:name w:val="Intense Emphasis"/>
    <w:basedOn w:val="DefaultParagraphFont"/>
    <w:uiPriority w:val="21"/>
    <w:qFormat/>
    <w:rsid w:val="00C533F1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B6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68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63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\OneDrive\Documents\Custom%20Office%20Templates\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 Template.dotx</Template>
  <TotalTime>5495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1</cp:revision>
  <dcterms:created xsi:type="dcterms:W3CDTF">2017-02-02T14:30:00Z</dcterms:created>
  <dcterms:modified xsi:type="dcterms:W3CDTF">2017-02-06T10:05:00Z</dcterms:modified>
</cp:coreProperties>
</file>