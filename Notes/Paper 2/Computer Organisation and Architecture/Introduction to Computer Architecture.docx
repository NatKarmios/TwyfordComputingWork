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2EAEC" w14:textId="77777777" w:rsidR="006F34AB" w:rsidRPr="00C533F1" w:rsidRDefault="00BF3B5F" w:rsidP="00BF3B5F">
      <w:pPr>
        <w:pStyle w:val="Title"/>
        <w:spacing w:after="240"/>
        <w:jc w:val="center"/>
        <w:rPr>
          <w:u w:val="single" w:color="FF0000"/>
        </w:rPr>
      </w:pPr>
      <w:r>
        <w:rPr>
          <w:u w:val="single" w:color="FF0000"/>
        </w:rPr>
        <w:t>Introduction to Computer Architecture</w:t>
      </w:r>
    </w:p>
    <w:p w14:paraId="0F2B6004" w14:textId="77777777" w:rsidR="00C533F1" w:rsidRDefault="00BF3B5F" w:rsidP="00C533F1">
      <w:r>
        <w:t xml:space="preserve">A computer is </w:t>
      </w:r>
      <w:r>
        <w:rPr>
          <w:i/>
        </w:rPr>
        <w:t>any device</w:t>
      </w:r>
      <w:r>
        <w:t xml:space="preserve"> that processes data.</w:t>
      </w:r>
    </w:p>
    <w:p w14:paraId="0E0F2BBC" w14:textId="77777777" w:rsidR="00BF3B5F" w:rsidRDefault="00BF3B5F" w:rsidP="001B4439">
      <w:pPr>
        <w:pStyle w:val="Heading2"/>
        <w:jc w:val="center"/>
      </w:pPr>
      <w:r>
        <w:t>Three Box Model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451"/>
        <w:gridCol w:w="897"/>
        <w:gridCol w:w="451"/>
        <w:gridCol w:w="856"/>
      </w:tblGrid>
      <w:tr w:rsidR="00BF3B5F" w14:paraId="31761938" w14:textId="77777777" w:rsidTr="001B443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7A33" w14:textId="77777777" w:rsidR="00BF3B5F" w:rsidRDefault="00BF3B5F" w:rsidP="00BF3B5F">
            <w:pPr>
              <w:jc w:val="center"/>
            </w:pPr>
            <w:r>
              <w:t>Input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B15EB7D" w14:textId="77777777" w:rsidR="00BF3B5F" w:rsidRDefault="00BF3B5F" w:rsidP="00BF3B5F">
            <w:pPr>
              <w:jc w:val="center"/>
            </w:pPr>
            <w:r>
              <w:sym w:font="Wingdings" w:char="F0E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0914" w14:textId="77777777" w:rsidR="00BF3B5F" w:rsidRDefault="00BF3B5F" w:rsidP="00BF3B5F">
            <w:pPr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08128F8" w14:textId="77777777" w:rsidR="00BF3B5F" w:rsidRDefault="00BF3B5F" w:rsidP="00BF3B5F">
            <w:pPr>
              <w:jc w:val="center"/>
            </w:pPr>
            <w:r>
              <w:sym w:font="Wingdings" w:char="F0E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90BA" w14:textId="77777777" w:rsidR="00BF3B5F" w:rsidRDefault="00BF3B5F" w:rsidP="00BF3B5F">
            <w:pPr>
              <w:jc w:val="center"/>
            </w:pPr>
            <w:r>
              <w:t>Output</w:t>
            </w:r>
          </w:p>
        </w:tc>
      </w:tr>
    </w:tbl>
    <w:p w14:paraId="1AB25788" w14:textId="77777777" w:rsidR="00C533F1" w:rsidRDefault="001B4439" w:rsidP="001B4439">
      <w:pPr>
        <w:pStyle w:val="Heading1"/>
      </w:pPr>
      <w:r>
        <w:t>The Processor</w:t>
      </w:r>
    </w:p>
    <w:p w14:paraId="46D4BC3F" w14:textId="77777777" w:rsidR="001B4439" w:rsidRDefault="001B4439" w:rsidP="001B4439">
      <w:pPr>
        <w:pStyle w:val="ListParagraph"/>
        <w:numPr>
          <w:ilvl w:val="0"/>
          <w:numId w:val="1"/>
        </w:numPr>
      </w:pPr>
      <w:r>
        <w:t xml:space="preserve">Each processor has </w:t>
      </w:r>
      <w:r w:rsidRPr="001B4439">
        <w:rPr>
          <w:b/>
        </w:rPr>
        <w:t>instruction sets</w:t>
      </w:r>
      <w:r>
        <w:t xml:space="preserve"> that define how to instruct it to perform tasks.</w:t>
      </w:r>
    </w:p>
    <w:p w14:paraId="6A468D6F" w14:textId="77777777" w:rsidR="001B4439" w:rsidRDefault="001B4439" w:rsidP="001B4439">
      <w:pPr>
        <w:pStyle w:val="ListParagraph"/>
        <w:numPr>
          <w:ilvl w:val="0"/>
          <w:numId w:val="1"/>
        </w:numPr>
      </w:pPr>
      <w:r>
        <w:t xml:space="preserve">Tiny wires called </w:t>
      </w:r>
      <w:r>
        <w:rPr>
          <w:b/>
        </w:rPr>
        <w:t>buses</w:t>
      </w:r>
      <w:r>
        <w:t xml:space="preserve"> connect groups of transistors and other components.</w:t>
      </w:r>
    </w:p>
    <w:p w14:paraId="2FACBF48" w14:textId="77777777" w:rsidR="003C0309" w:rsidRDefault="001B4439" w:rsidP="003C0309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</w:rPr>
        <w:t>system clock</w:t>
      </w:r>
      <w:r>
        <w:t xml:space="preserve"> times pulses in the computer.</w:t>
      </w:r>
    </w:p>
    <w:p w14:paraId="1132EC79" w14:textId="77777777" w:rsidR="003C0309" w:rsidRDefault="003C0309" w:rsidP="003C0309">
      <w:pPr>
        <w:pStyle w:val="Heading1"/>
      </w:pPr>
      <w:r>
        <w:t>Memory</w:t>
      </w:r>
    </w:p>
    <w:p w14:paraId="69A6A416" w14:textId="77777777" w:rsidR="001B4439" w:rsidRDefault="001B4439" w:rsidP="003C0309">
      <w:pPr>
        <w:pStyle w:val="ListParagraph"/>
        <w:numPr>
          <w:ilvl w:val="0"/>
          <w:numId w:val="1"/>
        </w:numPr>
      </w:pPr>
      <w:r w:rsidRPr="003C0309">
        <w:rPr>
          <w:b/>
        </w:rPr>
        <w:t>Volatile memory</w:t>
      </w:r>
      <w:r>
        <w:t xml:space="preserve"> is storage that requires power to hold data (e.g. RAM).</w:t>
      </w:r>
    </w:p>
    <w:p w14:paraId="38F1E0CB" w14:textId="77777777" w:rsidR="003C0309" w:rsidRDefault="003C0309" w:rsidP="003C0309">
      <w:pPr>
        <w:pStyle w:val="ListParagraph"/>
        <w:numPr>
          <w:ilvl w:val="0"/>
          <w:numId w:val="1"/>
        </w:numPr>
      </w:pPr>
      <w:r>
        <w:rPr>
          <w:b/>
        </w:rPr>
        <w:t>Main Memory (RAM / Random Access Memory)</w:t>
      </w:r>
      <w:r>
        <w:t xml:space="preserve"> stores the runnin</w:t>
      </w:r>
      <w:bookmarkStart w:id="0" w:name="_GoBack"/>
      <w:bookmarkEnd w:id="0"/>
      <w:r>
        <w:t>g state of the computer; it is volatile.</w:t>
      </w:r>
    </w:p>
    <w:p w14:paraId="3249AECD" w14:textId="77777777" w:rsidR="003C0309" w:rsidRDefault="003C0309" w:rsidP="003C0309">
      <w:pPr>
        <w:pStyle w:val="ListParagraph"/>
        <w:numPr>
          <w:ilvl w:val="0"/>
          <w:numId w:val="1"/>
        </w:numPr>
      </w:pPr>
      <w:r>
        <w:rPr>
          <w:b/>
        </w:rPr>
        <w:t>ROM (Read Only Memory)</w:t>
      </w:r>
      <w:r>
        <w:t xml:space="preserve"> is storage that cannot be written onto; it is non-volatile; used for the BIOS.</w:t>
      </w:r>
    </w:p>
    <w:p w14:paraId="4FC3CD42" w14:textId="77777777" w:rsidR="001B4439" w:rsidRDefault="003C0309" w:rsidP="003C0309">
      <w:pPr>
        <w:pStyle w:val="Heading1"/>
      </w:pPr>
      <w:r>
        <w:t>The System Bus</w:t>
      </w:r>
    </w:p>
    <w:p w14:paraId="25A62E33" w14:textId="77777777" w:rsidR="003C0309" w:rsidRDefault="003C0309" w:rsidP="003C0309">
      <w:pPr>
        <w:jc w:val="center"/>
      </w:pPr>
      <w:r w:rsidRPr="003C0309">
        <w:drawing>
          <wp:inline distT="0" distB="0" distL="0" distR="0" wp14:anchorId="37FDAF61" wp14:editId="1A3DF4A8">
            <wp:extent cx="2860243" cy="2092063"/>
            <wp:effectExtent l="0" t="0" r="0" b="0"/>
            <wp:docPr id="4098" name="Picture 2" descr="https://upload.wikimedia.org/wikipedia/commons/thumb/6/68/Computer_system_bus.svg/350px-Computer_system_bu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https://upload.wikimedia.org/wikipedia/commons/thumb/6/68/Computer_system_bus.svg/350px-Computer_system_bus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049" cy="210362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3473078" w14:textId="77777777" w:rsidR="003C0309" w:rsidRDefault="003C0309" w:rsidP="00C71604">
      <w:pPr>
        <w:spacing w:after="0"/>
        <w:rPr>
          <w:b/>
        </w:rPr>
      </w:pPr>
      <w:r>
        <w:rPr>
          <w:b/>
        </w:rPr>
        <w:t>Example cycle</w:t>
      </w:r>
      <w:r w:rsidR="00C71604">
        <w:rPr>
          <w:b/>
        </w:rPr>
        <w:t xml:space="preserve"> – retrieving data</w:t>
      </w:r>
      <w:r>
        <w:rPr>
          <w:b/>
        </w:rPr>
        <w:t>:</w:t>
      </w:r>
    </w:p>
    <w:p w14:paraId="0D1B528C" w14:textId="77777777" w:rsidR="003C0309" w:rsidRDefault="00C71604" w:rsidP="00C71604">
      <w:pPr>
        <w:pStyle w:val="ListParagraph"/>
        <w:numPr>
          <w:ilvl w:val="0"/>
          <w:numId w:val="1"/>
        </w:numPr>
      </w:pPr>
      <w:r>
        <w:t xml:space="preserve">CPU sends a memory address to main memory through the </w:t>
      </w:r>
      <w:r w:rsidRPr="00C71604">
        <w:rPr>
          <w:i/>
        </w:rPr>
        <w:t>address bus</w:t>
      </w:r>
      <w:r>
        <w:t>.</w:t>
      </w:r>
    </w:p>
    <w:p w14:paraId="6C3A8E83" w14:textId="77777777" w:rsidR="00C71604" w:rsidRDefault="00C71604" w:rsidP="00C71604">
      <w:pPr>
        <w:pStyle w:val="ListParagraph"/>
        <w:numPr>
          <w:ilvl w:val="0"/>
          <w:numId w:val="1"/>
        </w:numPr>
      </w:pPr>
      <w:r>
        <w:t xml:space="preserve">CPU sends a signal in to specify that it’s reading rather than writing, on the </w:t>
      </w:r>
      <w:r w:rsidRPr="00C71604">
        <w:rPr>
          <w:i/>
        </w:rPr>
        <w:t>control bus</w:t>
      </w:r>
      <w:r>
        <w:t>.</w:t>
      </w:r>
    </w:p>
    <w:p w14:paraId="1D7A26A3" w14:textId="77777777" w:rsidR="00C71604" w:rsidRPr="003C0309" w:rsidRDefault="00C71604" w:rsidP="00C71604">
      <w:pPr>
        <w:pStyle w:val="ListParagraph"/>
        <w:numPr>
          <w:ilvl w:val="0"/>
          <w:numId w:val="1"/>
        </w:numPr>
      </w:pPr>
      <w:r>
        <w:t xml:space="preserve">Memory sends requested data to the CPU via the </w:t>
      </w:r>
      <w:r>
        <w:rPr>
          <w:i/>
        </w:rPr>
        <w:t>data bus</w:t>
      </w:r>
      <w:r>
        <w:t>.</w:t>
      </w:r>
    </w:p>
    <w:sectPr w:rsidR="00C71604" w:rsidRPr="003C0309" w:rsidSect="00C533F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735E2C" w14:textId="77777777" w:rsidR="00BF3B5F" w:rsidRDefault="00BF3B5F" w:rsidP="00C533F1">
      <w:pPr>
        <w:spacing w:after="0" w:line="240" w:lineRule="auto"/>
      </w:pPr>
      <w:r>
        <w:separator/>
      </w:r>
    </w:p>
  </w:endnote>
  <w:endnote w:type="continuationSeparator" w:id="0">
    <w:p w14:paraId="4F1803B6" w14:textId="77777777" w:rsidR="00BF3B5F" w:rsidRDefault="00BF3B5F" w:rsidP="00C5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78435" w14:textId="77777777" w:rsidR="00C533F1" w:rsidRDefault="00C533F1" w:rsidP="00C533F1">
    <w:pPr>
      <w:pStyle w:val="Footer"/>
      <w:jc w:val="right"/>
    </w:pPr>
    <w:r>
      <w:t>Nat Karmios | 12W2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F9165" w14:textId="77777777" w:rsidR="00BF3B5F" w:rsidRDefault="00BF3B5F" w:rsidP="00C533F1">
      <w:pPr>
        <w:spacing w:after="0" w:line="240" w:lineRule="auto"/>
      </w:pPr>
      <w:r>
        <w:separator/>
      </w:r>
    </w:p>
  </w:footnote>
  <w:footnote w:type="continuationSeparator" w:id="0">
    <w:p w14:paraId="4574B623" w14:textId="77777777" w:rsidR="00BF3B5F" w:rsidRDefault="00BF3B5F" w:rsidP="00C53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D7250" w14:textId="77777777" w:rsidR="00C533F1" w:rsidRDefault="00BF3B5F" w:rsidP="00BF3B5F">
    <w:pPr>
      <w:pStyle w:val="Header"/>
      <w:jc w:val="center"/>
    </w:pPr>
    <w:r>
      <w:t>Tuesday 31</w:t>
    </w:r>
    <w:r w:rsidRPr="00BF3B5F">
      <w:rPr>
        <w:vertAlign w:val="superscript"/>
      </w:rPr>
      <w:t>st</w:t>
    </w:r>
    <w:r>
      <w:t xml:space="preserve"> January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C3232"/>
    <w:multiLevelType w:val="hybridMultilevel"/>
    <w:tmpl w:val="A8B46A8A"/>
    <w:lvl w:ilvl="0" w:tplc="05BC5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5F"/>
    <w:rsid w:val="00152905"/>
    <w:rsid w:val="001B4439"/>
    <w:rsid w:val="00282BA9"/>
    <w:rsid w:val="00394E7D"/>
    <w:rsid w:val="003C0309"/>
    <w:rsid w:val="00671D52"/>
    <w:rsid w:val="00BF3B5F"/>
    <w:rsid w:val="00C533F1"/>
    <w:rsid w:val="00C71604"/>
    <w:rsid w:val="00F3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F0C2"/>
  <w15:chartTrackingRefBased/>
  <w15:docId w15:val="{BEB2E024-5C57-4021-9E5A-74F87C4F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3F1"/>
  </w:style>
  <w:style w:type="paragraph" w:styleId="Footer">
    <w:name w:val="footer"/>
    <w:basedOn w:val="Normal"/>
    <w:link w:val="FooterChar"/>
    <w:uiPriority w:val="99"/>
    <w:unhideWhenUsed/>
    <w:rsid w:val="00C5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3F1"/>
  </w:style>
  <w:style w:type="character" w:styleId="IntenseEmphasis">
    <w:name w:val="Intense Emphasis"/>
    <w:basedOn w:val="DefaultParagraphFont"/>
    <w:uiPriority w:val="21"/>
    <w:qFormat/>
    <w:rsid w:val="00C533F1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F3B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F3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44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4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\OneDrive\Documents\Custom%20Office%20Templates\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 Template.dotx</Template>
  <TotalTime>43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Karmios</dc:creator>
  <cp:keywords/>
  <dc:description/>
  <cp:lastModifiedBy>Nat Karmios</cp:lastModifiedBy>
  <cp:revision>1</cp:revision>
  <dcterms:created xsi:type="dcterms:W3CDTF">2017-01-31T09:10:00Z</dcterms:created>
  <dcterms:modified xsi:type="dcterms:W3CDTF">2017-01-31T10:00:00Z</dcterms:modified>
</cp:coreProperties>
</file>